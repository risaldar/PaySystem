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E3A30" w14:textId="77777777" w:rsidR="006C583B" w:rsidRPr="007260A0" w:rsidRDefault="006C583B" w:rsidP="007260A0">
      <w:pPr>
        <w:pStyle w:val="Caption"/>
        <w:spacing w:after="120"/>
        <w:ind w:left="0" w:right="43"/>
        <w:rPr>
          <w:rFonts w:cstheme="majorBidi"/>
          <w:b/>
          <w:bCs/>
          <w:sz w:val="44"/>
          <w:szCs w:val="40"/>
        </w:rPr>
      </w:pPr>
    </w:p>
    <w:p w14:paraId="03C9439B" w14:textId="5B2F41F9" w:rsidR="00D75465" w:rsidRPr="007260A0" w:rsidRDefault="00656540" w:rsidP="001A224D">
      <w:pPr>
        <w:pStyle w:val="Caption"/>
        <w:spacing w:after="120"/>
        <w:ind w:left="0" w:right="43"/>
        <w:jc w:val="center"/>
        <w:rPr>
          <w:rFonts w:cstheme="majorBidi"/>
          <w:b/>
          <w:bCs/>
          <w:sz w:val="52"/>
          <w:szCs w:val="48"/>
        </w:rPr>
      </w:pPr>
      <w:r w:rsidRPr="007260A0">
        <w:rPr>
          <w:rFonts w:cstheme="majorBidi"/>
          <w:b/>
          <w:bCs/>
          <w:sz w:val="52"/>
          <w:szCs w:val="48"/>
        </w:rPr>
        <w:t>Software</w:t>
      </w:r>
      <w:r w:rsidR="001A224D" w:rsidRPr="007260A0">
        <w:rPr>
          <w:rFonts w:cstheme="majorBidi"/>
          <w:b/>
          <w:bCs/>
          <w:sz w:val="52"/>
          <w:szCs w:val="48"/>
        </w:rPr>
        <w:t xml:space="preserve"> </w:t>
      </w:r>
      <w:r w:rsidRPr="007260A0">
        <w:rPr>
          <w:rFonts w:cstheme="majorBidi"/>
          <w:b/>
          <w:bCs/>
          <w:sz w:val="52"/>
          <w:szCs w:val="48"/>
        </w:rPr>
        <w:t>Testing</w:t>
      </w:r>
    </w:p>
    <w:p w14:paraId="5B333127" w14:textId="5443268B" w:rsidR="006A5C54" w:rsidRPr="007260A0" w:rsidRDefault="001A224D" w:rsidP="006C583B">
      <w:pPr>
        <w:pStyle w:val="Caption"/>
        <w:spacing w:after="240"/>
        <w:ind w:left="1915" w:right="1915"/>
        <w:jc w:val="center"/>
        <w:rPr>
          <w:rFonts w:cstheme="majorBidi"/>
          <w:b/>
          <w:bCs/>
          <w:noProof/>
          <w:sz w:val="52"/>
          <w:szCs w:val="48"/>
        </w:rPr>
      </w:pPr>
      <w:r w:rsidRPr="007260A0">
        <w:rPr>
          <w:rFonts w:cstheme="majorBidi"/>
          <w:b/>
          <w:bCs/>
          <w:noProof/>
          <w:sz w:val="52"/>
          <w:szCs w:val="48"/>
        </w:rPr>
        <w:t>Project Report</w:t>
      </w:r>
    </w:p>
    <w:p w14:paraId="697B8666" w14:textId="4B293F23" w:rsidR="00F06ECC" w:rsidRPr="007260A0" w:rsidRDefault="00D75465" w:rsidP="007260A0">
      <w:pPr>
        <w:pStyle w:val="Date"/>
        <w:spacing w:before="240" w:after="240"/>
        <w:rPr>
          <w:rFonts w:cstheme="majorBidi"/>
        </w:rPr>
      </w:pPr>
      <w:r w:rsidRPr="007260A0">
        <w:rPr>
          <w:rFonts w:cstheme="majorBidi"/>
        </w:rPr>
        <w:t>Session</w:t>
      </w:r>
      <w:r w:rsidR="001A224D" w:rsidRPr="007260A0">
        <w:rPr>
          <w:rFonts w:cstheme="majorBidi"/>
        </w:rPr>
        <w:t>: Spring 2021</w:t>
      </w:r>
    </w:p>
    <w:p w14:paraId="42DFEB1E" w14:textId="13A2008A" w:rsidR="00F06ECC" w:rsidRPr="007260A0" w:rsidRDefault="001A224D" w:rsidP="008553ED">
      <w:pPr>
        <w:pStyle w:val="Author"/>
        <w:ind w:left="2430" w:right="288"/>
        <w:jc w:val="left"/>
        <w:rPr>
          <w:rFonts w:cstheme="majorBidi"/>
          <w:color w:val="000000"/>
        </w:rPr>
      </w:pPr>
      <w:r w:rsidRPr="007260A0">
        <w:rPr>
          <w:rFonts w:cstheme="majorBidi"/>
          <w:b/>
          <w:bCs/>
          <w:color w:val="000000"/>
        </w:rPr>
        <w:t xml:space="preserve">Person </w:t>
      </w:r>
      <w:r w:rsidR="00656540" w:rsidRPr="007260A0">
        <w:rPr>
          <w:rFonts w:cstheme="majorBidi"/>
          <w:b/>
          <w:bCs/>
          <w:color w:val="000000"/>
        </w:rPr>
        <w:t>W</w:t>
      </w:r>
      <w:r w:rsidRPr="007260A0">
        <w:rPr>
          <w:rFonts w:cstheme="majorBidi"/>
          <w:b/>
          <w:bCs/>
          <w:i/>
          <w:iCs/>
          <w:color w:val="000000"/>
        </w:rPr>
        <w:t xml:space="preserve">    </w:t>
      </w:r>
      <w:r w:rsidRPr="007260A0">
        <w:rPr>
          <w:rFonts w:cstheme="majorBidi"/>
          <w:b/>
          <w:bCs/>
          <w:color w:val="000000"/>
        </w:rPr>
        <w:t xml:space="preserve">    </w:t>
      </w:r>
      <w:r w:rsidR="00656540" w:rsidRPr="007260A0">
        <w:rPr>
          <w:rFonts w:cstheme="majorBidi"/>
          <w:color w:val="000000"/>
        </w:rPr>
        <w:t>MSCS</w:t>
      </w:r>
      <w:r w:rsidRPr="007260A0">
        <w:rPr>
          <w:rFonts w:cstheme="majorBidi"/>
          <w:color w:val="000000"/>
        </w:rPr>
        <w:t>XXXX</w:t>
      </w:r>
      <w:r w:rsidR="00656540" w:rsidRPr="007260A0">
        <w:rPr>
          <w:rFonts w:cstheme="majorBidi"/>
          <w:color w:val="000000"/>
        </w:rPr>
        <w:t>X</w:t>
      </w:r>
    </w:p>
    <w:p w14:paraId="10533FD1" w14:textId="5AA07888" w:rsidR="00656540" w:rsidRPr="007260A0" w:rsidRDefault="00656540" w:rsidP="00656540">
      <w:pPr>
        <w:pStyle w:val="Author"/>
        <w:ind w:left="2430" w:right="288"/>
        <w:jc w:val="left"/>
        <w:rPr>
          <w:rFonts w:cstheme="majorBidi"/>
          <w:b/>
          <w:bCs/>
          <w:color w:val="000000"/>
        </w:rPr>
      </w:pPr>
      <w:r w:rsidRPr="007260A0">
        <w:rPr>
          <w:rFonts w:cstheme="majorBidi"/>
          <w:b/>
          <w:bCs/>
          <w:color w:val="000000"/>
        </w:rPr>
        <w:t xml:space="preserve">Person </w:t>
      </w:r>
      <w:r w:rsidRPr="007260A0">
        <w:rPr>
          <w:rFonts w:cstheme="majorBidi"/>
          <w:b/>
          <w:bCs/>
          <w:color w:val="000000"/>
        </w:rPr>
        <w:t>X</w:t>
      </w:r>
      <w:r w:rsidRPr="007260A0">
        <w:rPr>
          <w:rFonts w:cstheme="majorBidi"/>
          <w:b/>
          <w:bCs/>
          <w:color w:val="000000"/>
        </w:rPr>
        <w:t xml:space="preserve">        </w:t>
      </w:r>
      <w:r w:rsidRPr="007260A0">
        <w:rPr>
          <w:rFonts w:cstheme="majorBidi"/>
          <w:color w:val="000000"/>
        </w:rPr>
        <w:t>MSDSX</w:t>
      </w:r>
      <w:r w:rsidRPr="007260A0">
        <w:rPr>
          <w:rFonts w:cstheme="majorBidi"/>
          <w:color w:val="000000"/>
        </w:rPr>
        <w:t>XXXX</w:t>
      </w:r>
    </w:p>
    <w:p w14:paraId="234BC59A" w14:textId="606D019C" w:rsidR="00D75465" w:rsidRPr="007260A0" w:rsidRDefault="001A224D" w:rsidP="008553ED">
      <w:pPr>
        <w:pStyle w:val="Author"/>
        <w:ind w:left="2430" w:right="288"/>
        <w:jc w:val="left"/>
        <w:rPr>
          <w:rFonts w:cstheme="majorBidi"/>
          <w:color w:val="000000"/>
        </w:rPr>
      </w:pPr>
      <w:r w:rsidRPr="007260A0">
        <w:rPr>
          <w:rFonts w:cstheme="majorBidi"/>
          <w:b/>
          <w:bCs/>
          <w:color w:val="000000"/>
        </w:rPr>
        <w:t xml:space="preserve">Person Y        </w:t>
      </w:r>
      <w:r w:rsidR="00656540" w:rsidRPr="007260A0">
        <w:rPr>
          <w:rFonts w:cstheme="majorBidi"/>
          <w:color w:val="000000"/>
        </w:rPr>
        <w:t>BSCSX</w:t>
      </w:r>
      <w:r w:rsidRPr="007260A0">
        <w:rPr>
          <w:rFonts w:cstheme="majorBidi"/>
          <w:color w:val="000000"/>
        </w:rPr>
        <w:t>XXXX</w:t>
      </w:r>
    </w:p>
    <w:p w14:paraId="50591834" w14:textId="61B358D1" w:rsidR="00731DEB" w:rsidRPr="007260A0" w:rsidRDefault="007260A0" w:rsidP="007260A0">
      <w:pPr>
        <w:pStyle w:val="Author"/>
        <w:ind w:left="2430" w:right="288"/>
        <w:jc w:val="left"/>
        <w:rPr>
          <w:rFonts w:cstheme="majorBidi"/>
          <w:b/>
          <w:bCs/>
          <w:color w:val="000000"/>
        </w:rPr>
      </w:pPr>
      <w:r w:rsidRPr="007260A0">
        <w:rPr>
          <w:rFonts w:cstheme="majorBidi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1" locked="0" layoutInCell="0" allowOverlap="1" wp14:anchorId="429FF7D2" wp14:editId="71F74952">
                <wp:simplePos x="0" y="0"/>
                <wp:positionH relativeFrom="page">
                  <wp:posOffset>1238250</wp:posOffset>
                </wp:positionH>
                <wp:positionV relativeFrom="margin">
                  <wp:posOffset>3086101</wp:posOffset>
                </wp:positionV>
                <wp:extent cx="5181600" cy="1657350"/>
                <wp:effectExtent l="0" t="0" r="0" b="0"/>
                <wp:wrapNone/>
                <wp:docPr id="1" name="Rectangl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18160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C06FB" w14:textId="77777777" w:rsidR="00461DFE" w:rsidRDefault="00461DFE" w:rsidP="00461DFE">
                            <w:pPr>
                              <w:pStyle w:val="Caption"/>
                              <w:spacing w:after="120"/>
                              <w:ind w:left="0" w:right="-7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1FAAD833" w14:textId="58086995" w:rsidR="00461DFE" w:rsidRPr="00461DFE" w:rsidRDefault="00461DFE" w:rsidP="00461DFE">
                            <w:pPr>
                              <w:pStyle w:val="Caption"/>
                              <w:ind w:left="0" w:right="2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61DF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F7D2" id="Rectangle 1049" o:spid="_x0000_s1026" style="position:absolute;left:0;text-align:left;margin-left:97.5pt;margin-top:243pt;width:408pt;height:130.5pt;flip:x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" o:allowincell="f" filled="f" fillcolor="white [3201]" stroked="f" strokecolor="#95b3d7 [1940]" strokeweight="1pt">
                <v:fill color2="#b8cce4 [1300]" focus="100%" type="gradient"/>
                <v:textbox inset="21.6pt,21.6pt,21.6pt,21.6pt">
                  <w:txbxContent>
                    <w:p w14:paraId="4C9C06FB" w14:textId="77777777" w:rsidR="00461DFE" w:rsidRDefault="00461DFE" w:rsidP="00461DFE">
                      <w:pPr>
                        <w:pStyle w:val="Caption"/>
                        <w:spacing w:after="120"/>
                        <w:ind w:left="0" w:right="-70"/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  <w:p w14:paraId="1FAAD833" w14:textId="58086995" w:rsidR="00461DFE" w:rsidRPr="00461DFE" w:rsidRDefault="00461DFE" w:rsidP="00461DFE">
                      <w:pPr>
                        <w:pStyle w:val="Caption"/>
                        <w:ind w:left="0" w:right="2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461DFE">
                        <w:rPr>
                          <w:b/>
                          <w:bCs/>
                          <w:sz w:val="48"/>
                          <w:szCs w:val="48"/>
                        </w:rPr>
                        <w:t>Project Title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1A224D" w:rsidRPr="007260A0">
        <w:rPr>
          <w:rFonts w:cstheme="majorBidi"/>
          <w:b/>
          <w:bCs/>
          <w:color w:val="000000"/>
        </w:rPr>
        <w:t xml:space="preserve">Person Z        </w:t>
      </w:r>
      <w:r w:rsidR="00656540" w:rsidRPr="007260A0">
        <w:rPr>
          <w:rFonts w:cstheme="majorBidi"/>
          <w:color w:val="000000"/>
        </w:rPr>
        <w:t>BSCSX</w:t>
      </w:r>
      <w:r w:rsidR="001A224D" w:rsidRPr="007260A0">
        <w:rPr>
          <w:rFonts w:cstheme="majorBidi"/>
          <w:color w:val="000000"/>
        </w:rPr>
        <w:t>XXXX</w:t>
      </w:r>
      <w:r w:rsidR="008553ED" w:rsidRPr="007260A0">
        <w:rPr>
          <w:rFonts w:cstheme="majorBidi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1072" behindDoc="1" locked="0" layoutInCell="0" allowOverlap="1" wp14:anchorId="06A23E8F" wp14:editId="2AD0C748">
                <wp:simplePos x="0" y="0"/>
                <wp:positionH relativeFrom="page">
                  <wp:posOffset>1263650</wp:posOffset>
                </wp:positionH>
                <wp:positionV relativeFrom="margin">
                  <wp:posOffset>7073900</wp:posOffset>
                </wp:positionV>
                <wp:extent cx="5181600" cy="1970405"/>
                <wp:effectExtent l="0" t="0" r="0" b="0"/>
                <wp:wrapNone/>
                <wp:docPr id="19" name="Rectangl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181600" cy="197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B57E5" w14:textId="77777777" w:rsidR="00656540" w:rsidRDefault="00656540" w:rsidP="00656540">
                            <w:pPr>
                              <w:pStyle w:val="Caption"/>
                              <w:spacing w:after="120"/>
                              <w:ind w:left="0" w:right="-7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116A110B" w14:textId="659A3D37" w:rsidR="006C583B" w:rsidRPr="001A224D" w:rsidRDefault="006C583B" w:rsidP="00656540">
                            <w:pPr>
                              <w:pStyle w:val="Caption"/>
                              <w:spacing w:after="120"/>
                              <w:ind w:left="0" w:right="-7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1A224D">
                              <w:rPr>
                                <w:sz w:val="32"/>
                                <w:szCs w:val="28"/>
                              </w:rPr>
                              <w:t xml:space="preserve">Department of </w:t>
                            </w:r>
                            <w:r w:rsidR="00656540">
                              <w:rPr>
                                <w:sz w:val="32"/>
                                <w:szCs w:val="28"/>
                              </w:rPr>
                              <w:t>Computer</w:t>
                            </w:r>
                            <w:r w:rsidRPr="001A224D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656540">
                              <w:rPr>
                                <w:sz w:val="32"/>
                                <w:szCs w:val="28"/>
                              </w:rPr>
                              <w:t>Science</w:t>
                            </w:r>
                          </w:p>
                          <w:p w14:paraId="5EE348B6" w14:textId="58E365F6" w:rsidR="006C583B" w:rsidRDefault="00656540" w:rsidP="001A224D">
                            <w:pPr>
                              <w:pStyle w:val="Caption"/>
                              <w:spacing w:after="120"/>
                              <w:ind w:left="0" w:right="14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Information Technology University Lahore</w:t>
                            </w:r>
                          </w:p>
                          <w:p w14:paraId="2D1C923D" w14:textId="226A30EA" w:rsidR="006C583B" w:rsidRPr="001A224D" w:rsidRDefault="006C583B" w:rsidP="001A224D">
                            <w:pPr>
                              <w:pStyle w:val="Caption"/>
                              <w:ind w:left="0" w:right="20"/>
                              <w:jc w:val="center"/>
                              <w:rPr>
                                <w:b/>
                                <w:bCs/>
                                <w:sz w:val="40"/>
                                <w:szCs w:val="56"/>
                              </w:rPr>
                            </w:pPr>
                            <w:r w:rsidRPr="001A224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Pakistan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3E8F" id="_x0000_s1027" style="position:absolute;left:0;text-align:left;margin-left:99.5pt;margin-top:557pt;width:408pt;height:155.15pt;flip:x;z-index:-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" o:allowincell="f" filled="f" fillcolor="white [3201]" stroked="f" strokecolor="#95b3d7 [1940]" strokeweight="1pt">
                <v:fill color2="#b8cce4 [1300]" focus="100%" type="gradient"/>
                <v:textbox inset="21.6pt,21.6pt,21.6pt,21.6pt">
                  <w:txbxContent>
                    <w:p w14:paraId="692B57E5" w14:textId="77777777" w:rsidR="00656540" w:rsidRDefault="00656540" w:rsidP="00656540">
                      <w:pPr>
                        <w:pStyle w:val="Caption"/>
                        <w:spacing w:after="120"/>
                        <w:ind w:left="0" w:right="-70"/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  <w:p w14:paraId="116A110B" w14:textId="659A3D37" w:rsidR="006C583B" w:rsidRPr="001A224D" w:rsidRDefault="006C583B" w:rsidP="00656540">
                      <w:pPr>
                        <w:pStyle w:val="Caption"/>
                        <w:spacing w:after="120"/>
                        <w:ind w:left="0" w:right="-70"/>
                        <w:jc w:val="center"/>
                        <w:rPr>
                          <w:sz w:val="32"/>
                          <w:szCs w:val="28"/>
                        </w:rPr>
                      </w:pPr>
                      <w:r w:rsidRPr="001A224D">
                        <w:rPr>
                          <w:sz w:val="32"/>
                          <w:szCs w:val="28"/>
                        </w:rPr>
                        <w:t xml:space="preserve">Department of </w:t>
                      </w:r>
                      <w:r w:rsidR="00656540">
                        <w:rPr>
                          <w:sz w:val="32"/>
                          <w:szCs w:val="28"/>
                        </w:rPr>
                        <w:t>Computer</w:t>
                      </w:r>
                      <w:r w:rsidRPr="001A224D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656540">
                        <w:rPr>
                          <w:sz w:val="32"/>
                          <w:szCs w:val="28"/>
                        </w:rPr>
                        <w:t>Science</w:t>
                      </w:r>
                    </w:p>
                    <w:p w14:paraId="5EE348B6" w14:textId="58E365F6" w:rsidR="006C583B" w:rsidRDefault="00656540" w:rsidP="001A224D">
                      <w:pPr>
                        <w:pStyle w:val="Caption"/>
                        <w:spacing w:after="120"/>
                        <w:ind w:left="0" w:right="14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Information Technology University Lahore</w:t>
                      </w:r>
                    </w:p>
                    <w:p w14:paraId="2D1C923D" w14:textId="226A30EA" w:rsidR="006C583B" w:rsidRPr="001A224D" w:rsidRDefault="006C583B" w:rsidP="001A224D">
                      <w:pPr>
                        <w:pStyle w:val="Caption"/>
                        <w:ind w:left="0" w:right="20"/>
                        <w:jc w:val="center"/>
                        <w:rPr>
                          <w:b/>
                          <w:bCs/>
                          <w:sz w:val="40"/>
                          <w:szCs w:val="56"/>
                        </w:rPr>
                      </w:pPr>
                      <w:r w:rsidRPr="001A224D">
                        <w:rPr>
                          <w:b/>
                          <w:bCs/>
                          <w:sz w:val="32"/>
                          <w:szCs w:val="28"/>
                        </w:rPr>
                        <w:t>Pakistan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6309030F" w14:textId="38633945" w:rsidR="007260A0" w:rsidRDefault="007260A0">
      <w:pPr>
        <w:tabs>
          <w:tab w:val="clear" w:pos="8640"/>
        </w:tabs>
        <w:jc w:val="left"/>
        <w:rPr>
          <w:rFonts w:cstheme="majorBidi"/>
          <w:b/>
          <w:bCs/>
          <w:spacing w:val="0"/>
          <w:sz w:val="40"/>
          <w:szCs w:val="36"/>
        </w:rPr>
      </w:pPr>
      <w:bookmarkStart w:id="0" w:name="_Toc69466556"/>
      <w:r w:rsidRPr="007260A0">
        <w:rPr>
          <w:rFonts w:cstheme="majorBidi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1" locked="0" layoutInCell="0" allowOverlap="1" wp14:anchorId="05AC314B" wp14:editId="4641284F">
                <wp:simplePos x="0" y="0"/>
                <wp:positionH relativeFrom="page">
                  <wp:posOffset>1371600</wp:posOffset>
                </wp:positionH>
                <wp:positionV relativeFrom="margin">
                  <wp:posOffset>5572125</wp:posOffset>
                </wp:positionV>
                <wp:extent cx="5181600" cy="1657350"/>
                <wp:effectExtent l="0" t="0" r="0" b="0"/>
                <wp:wrapNone/>
                <wp:docPr id="8" name="Rectangl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18160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19D9F" w14:textId="7D420D9B" w:rsidR="007260A0" w:rsidRDefault="007260A0" w:rsidP="007260A0">
                            <w:pPr>
                              <w:pStyle w:val="Caption"/>
                              <w:spacing w:after="120"/>
                              <w:ind w:left="0" w:right="-7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A10DF81" wp14:editId="078C0CE9">
                                  <wp:extent cx="4038357" cy="1428750"/>
                                  <wp:effectExtent l="0" t="0" r="63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0521" cy="1429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18CC8E" w14:textId="677ABB97" w:rsidR="007260A0" w:rsidRPr="00461DFE" w:rsidRDefault="007260A0" w:rsidP="007260A0">
                            <w:pPr>
                              <w:pStyle w:val="Caption"/>
                              <w:ind w:left="0" w:right="2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C314B" id="_x0000_s1028" style="position:absolute;margin-left:108pt;margin-top:438.75pt;width:408pt;height:130.5pt;flip:x;z-index:-25165516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" o:allowincell="f" filled="f" fillcolor="white [3201]" stroked="f" strokecolor="#95b3d7 [1940]" strokeweight="1pt">
                <v:fill color2="#b8cce4 [1300]" focus="100%" type="gradient"/>
                <v:textbox inset="21.6pt,21.6pt,21.6pt,21.6pt">
                  <w:txbxContent>
                    <w:p w14:paraId="5B519D9F" w14:textId="7D420D9B" w:rsidR="007260A0" w:rsidRDefault="007260A0" w:rsidP="007260A0">
                      <w:pPr>
                        <w:pStyle w:val="Caption"/>
                        <w:spacing w:after="120"/>
                        <w:ind w:left="0" w:right="-70"/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A10DF81" wp14:editId="078C0CE9">
                            <wp:extent cx="4038357" cy="1428750"/>
                            <wp:effectExtent l="0" t="0" r="63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0521" cy="1429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18CC8E" w14:textId="677ABB97" w:rsidR="007260A0" w:rsidRPr="00461DFE" w:rsidRDefault="007260A0" w:rsidP="007260A0">
                      <w:pPr>
                        <w:pStyle w:val="Caption"/>
                        <w:ind w:left="0" w:right="2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br w:type="page"/>
      </w:r>
    </w:p>
    <w:p w14:paraId="7A1A8C04" w14:textId="147EE44C" w:rsidR="00656540" w:rsidRPr="007260A0" w:rsidRDefault="00656540" w:rsidP="00656540">
      <w:pPr>
        <w:pStyle w:val="Heading2"/>
        <w:jc w:val="center"/>
      </w:pPr>
      <w:r w:rsidRPr="007260A0">
        <w:lastRenderedPageBreak/>
        <w:t>Project Description</w:t>
      </w:r>
      <w:bookmarkEnd w:id="0"/>
    </w:p>
    <w:p w14:paraId="3D6B7FD2" w14:textId="1DC0B64C" w:rsidR="008553ED" w:rsidRPr="007260A0" w:rsidRDefault="00656540" w:rsidP="00461DFE">
      <w:pPr>
        <w:pStyle w:val="BodyText"/>
        <w:rPr>
          <w:rFonts w:cstheme="majorBidi"/>
        </w:rPr>
      </w:pPr>
      <w:r w:rsidRPr="007260A0">
        <w:rPr>
          <w:rFonts w:cstheme="majorBidi"/>
        </w:rPr>
        <w:t>Just paste</w:t>
      </w:r>
      <w:r w:rsidR="00731DEB" w:rsidRPr="007260A0">
        <w:rPr>
          <w:rFonts w:cstheme="majorBidi"/>
        </w:rPr>
        <w:t xml:space="preserve"> </w:t>
      </w:r>
      <w:r w:rsidRPr="007260A0">
        <w:rPr>
          <w:rFonts w:cstheme="majorBidi"/>
        </w:rPr>
        <w:t>your already submitted description report</w:t>
      </w:r>
      <w:r w:rsidR="00731DEB" w:rsidRPr="007260A0">
        <w:rPr>
          <w:rFonts w:cstheme="majorBidi"/>
        </w:rPr>
        <w:t xml:space="preserve"> here.</w:t>
      </w:r>
    </w:p>
    <w:p w14:paraId="7E2DA595" w14:textId="17949650" w:rsidR="00641CC0" w:rsidRPr="007260A0" w:rsidRDefault="00641CC0" w:rsidP="008553ED">
      <w:pPr>
        <w:pStyle w:val="TableofFigures"/>
        <w:rPr>
          <w:rFonts w:ascii="Garamond" w:eastAsiaTheme="minorEastAsia" w:hAnsi="Garamond"/>
          <w:noProof/>
          <w:spacing w:val="0"/>
          <w:sz w:val="22"/>
          <w:szCs w:val="22"/>
        </w:rPr>
      </w:pPr>
      <w:r w:rsidRPr="007260A0">
        <w:rPr>
          <w:rFonts w:ascii="Garamond" w:hAnsi="Garamond"/>
        </w:rPr>
        <w:fldChar w:fldCharType="begin"/>
      </w:r>
      <w:r w:rsidRPr="007260A0">
        <w:rPr>
          <w:rFonts w:ascii="Garamond" w:hAnsi="Garamond"/>
        </w:rPr>
        <w:instrText xml:space="preserve"> TOC \h \z \c "Table" </w:instrText>
      </w:r>
      <w:r w:rsidRPr="007260A0">
        <w:rPr>
          <w:rFonts w:ascii="Garamond" w:hAnsi="Garamond"/>
        </w:rPr>
        <w:fldChar w:fldCharType="separate"/>
      </w:r>
    </w:p>
    <w:p w14:paraId="1536DDD1" w14:textId="77777777" w:rsidR="00510D2C" w:rsidRPr="007260A0" w:rsidRDefault="00641CC0" w:rsidP="00510D2C">
      <w:pPr>
        <w:pStyle w:val="BodyText"/>
        <w:rPr>
          <w:rFonts w:eastAsia="Batang" w:cstheme="majorBidi"/>
        </w:rPr>
        <w:sectPr w:rsidR="00510D2C" w:rsidRPr="007260A0" w:rsidSect="00DC1FB2">
          <w:footerReference w:type="default" r:id="rId10"/>
          <w:pgSz w:w="11907" w:h="16839" w:code="9"/>
          <w:pgMar w:top="1530" w:right="1917" w:bottom="2160" w:left="2142" w:header="1170" w:footer="1440" w:gutter="0"/>
          <w:pgNumType w:fmt="lowerRoman" w:start="1"/>
          <w:cols w:space="360"/>
          <w:titlePg/>
          <w:docGrid w:linePitch="326"/>
        </w:sectPr>
      </w:pPr>
      <w:r w:rsidRPr="007260A0">
        <w:rPr>
          <w:rFonts w:cstheme="majorBidi"/>
        </w:rPr>
        <w:fldChar w:fldCharType="end"/>
      </w:r>
    </w:p>
    <w:p w14:paraId="10CFECB2" w14:textId="29FBAFB5" w:rsidR="00AE77D7" w:rsidRPr="007260A0" w:rsidRDefault="00461DFE" w:rsidP="00461DFE">
      <w:pPr>
        <w:pStyle w:val="Heading2"/>
        <w:jc w:val="center"/>
      </w:pPr>
      <w:bookmarkStart w:id="1" w:name="_Toc525827326"/>
      <w:r w:rsidRPr="007260A0">
        <w:lastRenderedPageBreak/>
        <w:t>White-Box Testing</w:t>
      </w:r>
    </w:p>
    <w:p w14:paraId="37906CC0" w14:textId="041DEEA2" w:rsidR="00461DFE" w:rsidRPr="007260A0" w:rsidRDefault="00461DFE" w:rsidP="00461DFE">
      <w:pPr>
        <w:pStyle w:val="BodyText"/>
        <w:rPr>
          <w:b/>
          <w:bCs/>
          <w:sz w:val="36"/>
          <w:szCs w:val="36"/>
          <w:u w:val="single"/>
        </w:rPr>
      </w:pPr>
      <w:r w:rsidRPr="007260A0">
        <w:rPr>
          <w:b/>
          <w:bCs/>
          <w:sz w:val="36"/>
          <w:szCs w:val="36"/>
          <w:u w:val="single"/>
        </w:rPr>
        <w:t>Function 1:</w:t>
      </w:r>
    </w:p>
    <w:p w14:paraId="6CE1FADF" w14:textId="6E418AA5" w:rsidR="00AE77D7" w:rsidRPr="007260A0" w:rsidRDefault="00461DFE" w:rsidP="00461DFE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>Source Code:</w:t>
      </w:r>
      <w:bookmarkEnd w:id="1"/>
      <w:r w:rsidR="004B17F0" w:rsidRPr="007260A0">
        <w:rPr>
          <w:b/>
          <w:bCs/>
          <w:sz w:val="32"/>
          <w:szCs w:val="32"/>
        </w:rPr>
        <w:t xml:space="preserve"> </w:t>
      </w:r>
    </w:p>
    <w:p w14:paraId="6370CEA8" w14:textId="4FEF8F40" w:rsidR="003A5E6A" w:rsidRPr="007260A0" w:rsidRDefault="003A5E6A" w:rsidP="003A5E6A">
      <w:pPr>
        <w:pStyle w:val="BodyText"/>
        <w:jc w:val="center"/>
        <w:rPr>
          <w:sz w:val="32"/>
          <w:szCs w:val="32"/>
        </w:rPr>
      </w:pPr>
      <w:r w:rsidRPr="007260A0">
        <w:rPr>
          <w:sz w:val="32"/>
          <w:szCs w:val="32"/>
        </w:rPr>
        <w:t>Paste your source code here.</w:t>
      </w:r>
    </w:p>
    <w:p w14:paraId="2DA33A6B" w14:textId="77777777" w:rsidR="003A5E6A" w:rsidRPr="007260A0" w:rsidRDefault="00461DFE" w:rsidP="00461DFE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>CFG:</w:t>
      </w:r>
      <w:r w:rsidR="004B17F0" w:rsidRPr="007260A0">
        <w:rPr>
          <w:b/>
          <w:bCs/>
          <w:sz w:val="32"/>
          <w:szCs w:val="32"/>
        </w:rPr>
        <w:t xml:space="preserve"> </w:t>
      </w:r>
    </w:p>
    <w:p w14:paraId="230185A1" w14:textId="41532445" w:rsidR="00461DFE" w:rsidRPr="007260A0" w:rsidRDefault="004B17F0" w:rsidP="003A5E6A">
      <w:pPr>
        <w:pStyle w:val="BodyText"/>
        <w:jc w:val="center"/>
        <w:rPr>
          <w:sz w:val="32"/>
          <w:szCs w:val="32"/>
        </w:rPr>
      </w:pPr>
      <w:r w:rsidRPr="007260A0">
        <w:rPr>
          <w:sz w:val="32"/>
          <w:szCs w:val="32"/>
        </w:rPr>
        <w:t>Paste your CFG here.</w:t>
      </w:r>
    </w:p>
    <w:p w14:paraId="65823F58" w14:textId="77777777" w:rsidR="003A5E6A" w:rsidRPr="007260A0" w:rsidRDefault="00461DFE" w:rsidP="003A5E6A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>Statement Coverage: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5"/>
        <w:gridCol w:w="1753"/>
        <w:gridCol w:w="1322"/>
        <w:gridCol w:w="1764"/>
        <w:gridCol w:w="1186"/>
        <w:gridCol w:w="2481"/>
      </w:tblGrid>
      <w:tr w:rsidR="003A5E6A" w:rsidRPr="007260A0" w14:paraId="71755BE9" w14:textId="77777777" w:rsidTr="00026CA0">
        <w:trPr>
          <w:trHeight w:val="759"/>
        </w:trPr>
        <w:tc>
          <w:tcPr>
            <w:tcW w:w="846" w:type="dxa"/>
          </w:tcPr>
          <w:p w14:paraId="2ABDC2AB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Test case#</w:t>
            </w:r>
          </w:p>
        </w:tc>
        <w:tc>
          <w:tcPr>
            <w:tcW w:w="1784" w:type="dxa"/>
          </w:tcPr>
          <w:p w14:paraId="4CE1E4C0" w14:textId="77777777" w:rsidR="003A5E6A" w:rsidRPr="007260A0" w:rsidRDefault="003A5E6A" w:rsidP="00026CA0">
            <w:pPr>
              <w:pStyle w:val="BodyText"/>
              <w:jc w:val="center"/>
              <w:rPr>
                <w:b/>
                <w:bCs/>
                <w:szCs w:val="24"/>
              </w:rPr>
            </w:pPr>
            <w:r w:rsidRPr="007260A0">
              <w:rPr>
                <w:b/>
                <w:bCs/>
                <w:szCs w:val="24"/>
              </w:rPr>
              <w:t>Input</w:t>
            </w:r>
          </w:p>
        </w:tc>
        <w:tc>
          <w:tcPr>
            <w:tcW w:w="1334" w:type="dxa"/>
          </w:tcPr>
          <w:p w14:paraId="1111704C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Output</w:t>
            </w:r>
          </w:p>
        </w:tc>
        <w:tc>
          <w:tcPr>
            <w:tcW w:w="1783" w:type="dxa"/>
          </w:tcPr>
          <w:p w14:paraId="650DBF37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bCs/>
                <w:szCs w:val="24"/>
              </w:rPr>
              <w:t>Expected Output</w:t>
            </w:r>
          </w:p>
        </w:tc>
        <w:tc>
          <w:tcPr>
            <w:tcW w:w="1119" w:type="dxa"/>
          </w:tcPr>
          <w:p w14:paraId="5B6D963E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Pass/Fail</w:t>
            </w:r>
          </w:p>
        </w:tc>
        <w:tc>
          <w:tcPr>
            <w:tcW w:w="2485" w:type="dxa"/>
          </w:tcPr>
          <w:p w14:paraId="1629ACA1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Comments/Remarks</w:t>
            </w:r>
          </w:p>
          <w:p w14:paraId="57D069BD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</w:p>
        </w:tc>
      </w:tr>
      <w:tr w:rsidR="003A5E6A" w:rsidRPr="007260A0" w14:paraId="26A543DE" w14:textId="77777777" w:rsidTr="00026CA0">
        <w:trPr>
          <w:trHeight w:val="759"/>
        </w:trPr>
        <w:tc>
          <w:tcPr>
            <w:tcW w:w="846" w:type="dxa"/>
          </w:tcPr>
          <w:p w14:paraId="3E53FB32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Cell 1</w:t>
            </w:r>
          </w:p>
        </w:tc>
        <w:tc>
          <w:tcPr>
            <w:tcW w:w="1784" w:type="dxa"/>
          </w:tcPr>
          <w:p w14:paraId="36D88940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2</w:t>
            </w:r>
          </w:p>
        </w:tc>
        <w:tc>
          <w:tcPr>
            <w:tcW w:w="1334" w:type="dxa"/>
          </w:tcPr>
          <w:p w14:paraId="2C163F28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3</w:t>
            </w:r>
          </w:p>
        </w:tc>
        <w:tc>
          <w:tcPr>
            <w:tcW w:w="1783" w:type="dxa"/>
          </w:tcPr>
          <w:p w14:paraId="6C81B260" w14:textId="77777777" w:rsidR="003A5E6A" w:rsidRPr="007260A0" w:rsidRDefault="003A5E6A" w:rsidP="00026CA0">
            <w:pPr>
              <w:pStyle w:val="BodyText"/>
              <w:rPr>
                <w:szCs w:val="24"/>
              </w:rPr>
            </w:pPr>
          </w:p>
        </w:tc>
        <w:tc>
          <w:tcPr>
            <w:tcW w:w="1119" w:type="dxa"/>
          </w:tcPr>
          <w:p w14:paraId="46A50CB4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44E52ABC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  <w:tr w:rsidR="003A5E6A" w:rsidRPr="007260A0" w14:paraId="7CC464A8" w14:textId="77777777" w:rsidTr="00026CA0">
        <w:trPr>
          <w:trHeight w:val="759"/>
        </w:trPr>
        <w:tc>
          <w:tcPr>
            <w:tcW w:w="846" w:type="dxa"/>
          </w:tcPr>
          <w:p w14:paraId="2D295FC2" w14:textId="77777777" w:rsidR="003A5E6A" w:rsidRPr="007260A0" w:rsidRDefault="003A5E6A" w:rsidP="00026CA0">
            <w:pPr>
              <w:pStyle w:val="BodyText"/>
              <w:jc w:val="center"/>
              <w:rPr>
                <w:b/>
                <w:iCs/>
                <w:szCs w:val="24"/>
              </w:rPr>
            </w:pPr>
            <w:r w:rsidRPr="007260A0">
              <w:rPr>
                <w:b/>
                <w:iCs/>
                <w:szCs w:val="24"/>
              </w:rPr>
              <w:t>Cell 4</w:t>
            </w:r>
          </w:p>
        </w:tc>
        <w:tc>
          <w:tcPr>
            <w:tcW w:w="1784" w:type="dxa"/>
          </w:tcPr>
          <w:p w14:paraId="274B7397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5</w:t>
            </w:r>
          </w:p>
        </w:tc>
        <w:tc>
          <w:tcPr>
            <w:tcW w:w="1334" w:type="dxa"/>
          </w:tcPr>
          <w:p w14:paraId="149E20BB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6</w:t>
            </w:r>
          </w:p>
        </w:tc>
        <w:tc>
          <w:tcPr>
            <w:tcW w:w="1783" w:type="dxa"/>
          </w:tcPr>
          <w:p w14:paraId="115A543E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1119" w:type="dxa"/>
          </w:tcPr>
          <w:p w14:paraId="515E8BBD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3323BADC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</w:tbl>
    <w:p w14:paraId="0B970E53" w14:textId="77777777" w:rsidR="00753D1D" w:rsidRPr="007260A0" w:rsidRDefault="00753D1D" w:rsidP="004B17F0">
      <w:pPr>
        <w:pStyle w:val="BodyText"/>
        <w:rPr>
          <w:rFonts w:cstheme="majorBidi"/>
          <w:szCs w:val="22"/>
        </w:rPr>
      </w:pPr>
    </w:p>
    <w:p w14:paraId="4EDFE327" w14:textId="69EB8696" w:rsidR="004B17F0" w:rsidRPr="007260A0" w:rsidRDefault="00461DFE" w:rsidP="004B17F0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>Branch</w:t>
      </w:r>
      <w:r w:rsidRPr="007260A0">
        <w:rPr>
          <w:b/>
          <w:bCs/>
          <w:sz w:val="32"/>
          <w:szCs w:val="32"/>
        </w:rPr>
        <w:t xml:space="preserve"> Coverage: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5"/>
        <w:gridCol w:w="1753"/>
        <w:gridCol w:w="1322"/>
        <w:gridCol w:w="1764"/>
        <w:gridCol w:w="1186"/>
        <w:gridCol w:w="2481"/>
      </w:tblGrid>
      <w:tr w:rsidR="003A5E6A" w:rsidRPr="007260A0" w14:paraId="67042CB3" w14:textId="77777777" w:rsidTr="003A5E6A">
        <w:trPr>
          <w:trHeight w:val="759"/>
        </w:trPr>
        <w:tc>
          <w:tcPr>
            <w:tcW w:w="846" w:type="dxa"/>
          </w:tcPr>
          <w:p w14:paraId="70BD746D" w14:textId="77777777" w:rsidR="004B17F0" w:rsidRPr="007260A0" w:rsidRDefault="004B17F0" w:rsidP="004B17F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Test case#</w:t>
            </w:r>
          </w:p>
        </w:tc>
        <w:tc>
          <w:tcPr>
            <w:tcW w:w="1784" w:type="dxa"/>
          </w:tcPr>
          <w:p w14:paraId="2F287E4D" w14:textId="77777777" w:rsidR="004B17F0" w:rsidRPr="007260A0" w:rsidRDefault="004B17F0" w:rsidP="004B17F0">
            <w:pPr>
              <w:pStyle w:val="BodyText"/>
              <w:jc w:val="center"/>
              <w:rPr>
                <w:b/>
                <w:bCs/>
                <w:szCs w:val="24"/>
              </w:rPr>
            </w:pPr>
            <w:r w:rsidRPr="007260A0">
              <w:rPr>
                <w:b/>
                <w:bCs/>
                <w:szCs w:val="24"/>
              </w:rPr>
              <w:t>Input</w:t>
            </w:r>
          </w:p>
        </w:tc>
        <w:tc>
          <w:tcPr>
            <w:tcW w:w="1334" w:type="dxa"/>
          </w:tcPr>
          <w:p w14:paraId="3F820E63" w14:textId="77777777" w:rsidR="004B17F0" w:rsidRPr="007260A0" w:rsidRDefault="004B17F0" w:rsidP="004B17F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Output</w:t>
            </w:r>
          </w:p>
        </w:tc>
        <w:tc>
          <w:tcPr>
            <w:tcW w:w="1783" w:type="dxa"/>
          </w:tcPr>
          <w:p w14:paraId="7B6ED190" w14:textId="77777777" w:rsidR="004B17F0" w:rsidRPr="007260A0" w:rsidRDefault="004B17F0" w:rsidP="004B17F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bCs/>
                <w:szCs w:val="24"/>
              </w:rPr>
              <w:t>Expected Output</w:t>
            </w:r>
          </w:p>
        </w:tc>
        <w:tc>
          <w:tcPr>
            <w:tcW w:w="1119" w:type="dxa"/>
          </w:tcPr>
          <w:p w14:paraId="656A8D34" w14:textId="77777777" w:rsidR="004B17F0" w:rsidRPr="007260A0" w:rsidRDefault="004B17F0" w:rsidP="004B17F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Pass/Fail</w:t>
            </w:r>
          </w:p>
        </w:tc>
        <w:tc>
          <w:tcPr>
            <w:tcW w:w="2485" w:type="dxa"/>
          </w:tcPr>
          <w:p w14:paraId="43B7E286" w14:textId="77777777" w:rsidR="004B17F0" w:rsidRPr="007260A0" w:rsidRDefault="004B17F0" w:rsidP="004B17F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Comments/Remarks</w:t>
            </w:r>
          </w:p>
          <w:p w14:paraId="007A1855" w14:textId="77777777" w:rsidR="004B17F0" w:rsidRPr="007260A0" w:rsidRDefault="004B17F0" w:rsidP="004B17F0">
            <w:pPr>
              <w:pStyle w:val="BodyText"/>
              <w:jc w:val="center"/>
              <w:rPr>
                <w:b/>
                <w:szCs w:val="24"/>
              </w:rPr>
            </w:pPr>
          </w:p>
        </w:tc>
      </w:tr>
      <w:tr w:rsidR="003A5E6A" w:rsidRPr="007260A0" w14:paraId="1CE6BC19" w14:textId="77777777" w:rsidTr="003A5E6A">
        <w:trPr>
          <w:trHeight w:val="759"/>
        </w:trPr>
        <w:tc>
          <w:tcPr>
            <w:tcW w:w="846" w:type="dxa"/>
          </w:tcPr>
          <w:p w14:paraId="2633B53C" w14:textId="77777777" w:rsidR="004B17F0" w:rsidRPr="007260A0" w:rsidRDefault="004B17F0" w:rsidP="004B17F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Cell 1</w:t>
            </w:r>
          </w:p>
        </w:tc>
        <w:tc>
          <w:tcPr>
            <w:tcW w:w="1784" w:type="dxa"/>
          </w:tcPr>
          <w:p w14:paraId="28BC7473" w14:textId="77777777" w:rsidR="004B17F0" w:rsidRPr="007260A0" w:rsidRDefault="004B17F0" w:rsidP="004B17F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2</w:t>
            </w:r>
          </w:p>
        </w:tc>
        <w:tc>
          <w:tcPr>
            <w:tcW w:w="1334" w:type="dxa"/>
          </w:tcPr>
          <w:p w14:paraId="60CC1559" w14:textId="77777777" w:rsidR="004B17F0" w:rsidRPr="007260A0" w:rsidRDefault="004B17F0" w:rsidP="004B17F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3</w:t>
            </w:r>
          </w:p>
        </w:tc>
        <w:tc>
          <w:tcPr>
            <w:tcW w:w="1783" w:type="dxa"/>
          </w:tcPr>
          <w:p w14:paraId="105BF2AB" w14:textId="77777777" w:rsidR="004B17F0" w:rsidRPr="007260A0" w:rsidRDefault="004B17F0" w:rsidP="004B17F0">
            <w:pPr>
              <w:pStyle w:val="BodyText"/>
              <w:rPr>
                <w:szCs w:val="24"/>
              </w:rPr>
            </w:pPr>
          </w:p>
        </w:tc>
        <w:tc>
          <w:tcPr>
            <w:tcW w:w="1119" w:type="dxa"/>
          </w:tcPr>
          <w:p w14:paraId="32793CD9" w14:textId="77777777" w:rsidR="004B17F0" w:rsidRPr="007260A0" w:rsidRDefault="004B17F0" w:rsidP="004B17F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7020298B" w14:textId="77777777" w:rsidR="004B17F0" w:rsidRPr="007260A0" w:rsidRDefault="004B17F0" w:rsidP="004B17F0">
            <w:pPr>
              <w:pStyle w:val="BodyText"/>
              <w:jc w:val="center"/>
              <w:rPr>
                <w:szCs w:val="24"/>
              </w:rPr>
            </w:pPr>
          </w:p>
        </w:tc>
      </w:tr>
      <w:tr w:rsidR="003A5E6A" w:rsidRPr="007260A0" w14:paraId="4DB603C8" w14:textId="77777777" w:rsidTr="003A5E6A">
        <w:trPr>
          <w:trHeight w:val="759"/>
        </w:trPr>
        <w:tc>
          <w:tcPr>
            <w:tcW w:w="846" w:type="dxa"/>
          </w:tcPr>
          <w:p w14:paraId="5ACAD5A2" w14:textId="77777777" w:rsidR="004B17F0" w:rsidRPr="007260A0" w:rsidRDefault="004B17F0" w:rsidP="004B17F0">
            <w:pPr>
              <w:pStyle w:val="BodyText"/>
              <w:jc w:val="center"/>
              <w:rPr>
                <w:b/>
                <w:iCs/>
                <w:szCs w:val="24"/>
              </w:rPr>
            </w:pPr>
            <w:r w:rsidRPr="007260A0">
              <w:rPr>
                <w:b/>
                <w:iCs/>
                <w:szCs w:val="24"/>
              </w:rPr>
              <w:t>Cell 4</w:t>
            </w:r>
          </w:p>
        </w:tc>
        <w:tc>
          <w:tcPr>
            <w:tcW w:w="1784" w:type="dxa"/>
          </w:tcPr>
          <w:p w14:paraId="32729DCA" w14:textId="77777777" w:rsidR="004B17F0" w:rsidRPr="007260A0" w:rsidRDefault="004B17F0" w:rsidP="004B17F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5</w:t>
            </w:r>
          </w:p>
        </w:tc>
        <w:tc>
          <w:tcPr>
            <w:tcW w:w="1334" w:type="dxa"/>
          </w:tcPr>
          <w:p w14:paraId="721C2479" w14:textId="77777777" w:rsidR="004B17F0" w:rsidRPr="007260A0" w:rsidRDefault="004B17F0" w:rsidP="004B17F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6</w:t>
            </w:r>
          </w:p>
        </w:tc>
        <w:tc>
          <w:tcPr>
            <w:tcW w:w="1783" w:type="dxa"/>
          </w:tcPr>
          <w:p w14:paraId="3CB02AD8" w14:textId="2E5FC148" w:rsidR="004B17F0" w:rsidRPr="007260A0" w:rsidRDefault="004B17F0" w:rsidP="004B17F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1119" w:type="dxa"/>
          </w:tcPr>
          <w:p w14:paraId="4D688818" w14:textId="77777777" w:rsidR="004B17F0" w:rsidRPr="007260A0" w:rsidRDefault="004B17F0" w:rsidP="004B17F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3E39E293" w14:textId="77777777" w:rsidR="004B17F0" w:rsidRPr="007260A0" w:rsidRDefault="004B17F0" w:rsidP="004B17F0">
            <w:pPr>
              <w:pStyle w:val="BodyText"/>
              <w:jc w:val="center"/>
              <w:rPr>
                <w:szCs w:val="24"/>
              </w:rPr>
            </w:pPr>
          </w:p>
        </w:tc>
      </w:tr>
    </w:tbl>
    <w:p w14:paraId="25169E8B" w14:textId="77777777" w:rsidR="003A5E6A" w:rsidRPr="007260A0" w:rsidRDefault="003A5E6A" w:rsidP="00461DFE">
      <w:pPr>
        <w:pStyle w:val="BodyText"/>
        <w:rPr>
          <w:rFonts w:cstheme="majorBidi"/>
          <w:szCs w:val="22"/>
        </w:rPr>
      </w:pPr>
    </w:p>
    <w:p w14:paraId="094AFBF5" w14:textId="598A2E14" w:rsidR="00461DFE" w:rsidRPr="007260A0" w:rsidRDefault="00461DFE" w:rsidP="00461DFE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>Condition</w:t>
      </w:r>
      <w:r w:rsidRPr="007260A0">
        <w:rPr>
          <w:b/>
          <w:bCs/>
          <w:sz w:val="32"/>
          <w:szCs w:val="32"/>
        </w:rPr>
        <w:t xml:space="preserve"> Coverage</w:t>
      </w:r>
      <w:r w:rsidRPr="007260A0">
        <w:rPr>
          <w:b/>
          <w:bCs/>
          <w:sz w:val="32"/>
          <w:szCs w:val="32"/>
        </w:rPr>
        <w:t xml:space="preserve"> with Short Circuit Evaluation</w:t>
      </w:r>
      <w:r w:rsidRPr="007260A0">
        <w:rPr>
          <w:b/>
          <w:bCs/>
          <w:sz w:val="32"/>
          <w:szCs w:val="32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5"/>
        <w:gridCol w:w="1753"/>
        <w:gridCol w:w="1322"/>
        <w:gridCol w:w="1764"/>
        <w:gridCol w:w="1186"/>
        <w:gridCol w:w="2481"/>
      </w:tblGrid>
      <w:tr w:rsidR="003A5E6A" w:rsidRPr="007260A0" w14:paraId="13C5FAE7" w14:textId="77777777" w:rsidTr="00026CA0">
        <w:trPr>
          <w:trHeight w:val="759"/>
        </w:trPr>
        <w:tc>
          <w:tcPr>
            <w:tcW w:w="846" w:type="dxa"/>
          </w:tcPr>
          <w:p w14:paraId="1684A9FF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Test case#</w:t>
            </w:r>
          </w:p>
        </w:tc>
        <w:tc>
          <w:tcPr>
            <w:tcW w:w="1784" w:type="dxa"/>
          </w:tcPr>
          <w:p w14:paraId="7A7A6729" w14:textId="77777777" w:rsidR="003A5E6A" w:rsidRPr="007260A0" w:rsidRDefault="003A5E6A" w:rsidP="00026CA0">
            <w:pPr>
              <w:pStyle w:val="BodyText"/>
              <w:jc w:val="center"/>
              <w:rPr>
                <w:b/>
                <w:bCs/>
                <w:szCs w:val="24"/>
              </w:rPr>
            </w:pPr>
            <w:r w:rsidRPr="007260A0">
              <w:rPr>
                <w:b/>
                <w:bCs/>
                <w:szCs w:val="24"/>
              </w:rPr>
              <w:t>Input</w:t>
            </w:r>
          </w:p>
        </w:tc>
        <w:tc>
          <w:tcPr>
            <w:tcW w:w="1334" w:type="dxa"/>
          </w:tcPr>
          <w:p w14:paraId="44D493B2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Output</w:t>
            </w:r>
          </w:p>
        </w:tc>
        <w:tc>
          <w:tcPr>
            <w:tcW w:w="1783" w:type="dxa"/>
          </w:tcPr>
          <w:p w14:paraId="2A32DA9F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bCs/>
                <w:szCs w:val="24"/>
              </w:rPr>
              <w:t>Expected Output</w:t>
            </w:r>
          </w:p>
        </w:tc>
        <w:tc>
          <w:tcPr>
            <w:tcW w:w="1119" w:type="dxa"/>
          </w:tcPr>
          <w:p w14:paraId="7BF9E01F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Pass/Fail</w:t>
            </w:r>
          </w:p>
        </w:tc>
        <w:tc>
          <w:tcPr>
            <w:tcW w:w="2485" w:type="dxa"/>
          </w:tcPr>
          <w:p w14:paraId="3C1807B6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Comments/Remarks</w:t>
            </w:r>
          </w:p>
          <w:p w14:paraId="00ECB41A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</w:p>
        </w:tc>
      </w:tr>
      <w:tr w:rsidR="003A5E6A" w:rsidRPr="007260A0" w14:paraId="148ACA16" w14:textId="77777777" w:rsidTr="00026CA0">
        <w:trPr>
          <w:trHeight w:val="759"/>
        </w:trPr>
        <w:tc>
          <w:tcPr>
            <w:tcW w:w="846" w:type="dxa"/>
          </w:tcPr>
          <w:p w14:paraId="2D371EE7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Cell 1</w:t>
            </w:r>
          </w:p>
        </w:tc>
        <w:tc>
          <w:tcPr>
            <w:tcW w:w="1784" w:type="dxa"/>
          </w:tcPr>
          <w:p w14:paraId="36A93EA0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2</w:t>
            </w:r>
          </w:p>
        </w:tc>
        <w:tc>
          <w:tcPr>
            <w:tcW w:w="1334" w:type="dxa"/>
          </w:tcPr>
          <w:p w14:paraId="15D452E3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3</w:t>
            </w:r>
          </w:p>
        </w:tc>
        <w:tc>
          <w:tcPr>
            <w:tcW w:w="1783" w:type="dxa"/>
          </w:tcPr>
          <w:p w14:paraId="0D7C86AA" w14:textId="77777777" w:rsidR="003A5E6A" w:rsidRPr="007260A0" w:rsidRDefault="003A5E6A" w:rsidP="00026CA0">
            <w:pPr>
              <w:pStyle w:val="BodyText"/>
              <w:rPr>
                <w:szCs w:val="24"/>
              </w:rPr>
            </w:pPr>
          </w:p>
        </w:tc>
        <w:tc>
          <w:tcPr>
            <w:tcW w:w="1119" w:type="dxa"/>
          </w:tcPr>
          <w:p w14:paraId="7D46E412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23A88F36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  <w:tr w:rsidR="003A5E6A" w:rsidRPr="007260A0" w14:paraId="16108AD6" w14:textId="77777777" w:rsidTr="00026CA0">
        <w:trPr>
          <w:trHeight w:val="759"/>
        </w:trPr>
        <w:tc>
          <w:tcPr>
            <w:tcW w:w="846" w:type="dxa"/>
          </w:tcPr>
          <w:p w14:paraId="2B775BB3" w14:textId="77777777" w:rsidR="003A5E6A" w:rsidRPr="007260A0" w:rsidRDefault="003A5E6A" w:rsidP="00026CA0">
            <w:pPr>
              <w:pStyle w:val="BodyText"/>
              <w:jc w:val="center"/>
              <w:rPr>
                <w:b/>
                <w:iCs/>
                <w:szCs w:val="24"/>
              </w:rPr>
            </w:pPr>
            <w:r w:rsidRPr="007260A0">
              <w:rPr>
                <w:b/>
                <w:iCs/>
                <w:szCs w:val="24"/>
              </w:rPr>
              <w:t>Cell 4</w:t>
            </w:r>
          </w:p>
        </w:tc>
        <w:tc>
          <w:tcPr>
            <w:tcW w:w="1784" w:type="dxa"/>
          </w:tcPr>
          <w:p w14:paraId="1D05B43A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5</w:t>
            </w:r>
          </w:p>
        </w:tc>
        <w:tc>
          <w:tcPr>
            <w:tcW w:w="1334" w:type="dxa"/>
          </w:tcPr>
          <w:p w14:paraId="7EDFD282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6</w:t>
            </w:r>
          </w:p>
        </w:tc>
        <w:tc>
          <w:tcPr>
            <w:tcW w:w="1783" w:type="dxa"/>
          </w:tcPr>
          <w:p w14:paraId="6B9BC354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1119" w:type="dxa"/>
          </w:tcPr>
          <w:p w14:paraId="51A16254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37461140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</w:tbl>
    <w:p w14:paraId="3461F849" w14:textId="51DD5B41" w:rsidR="003A5E6A" w:rsidRPr="007260A0" w:rsidRDefault="003A5E6A" w:rsidP="003A5E6A">
      <w:pPr>
        <w:pStyle w:val="BodyText"/>
        <w:rPr>
          <w:b/>
          <w:bCs/>
          <w:sz w:val="36"/>
          <w:szCs w:val="36"/>
          <w:u w:val="single"/>
        </w:rPr>
      </w:pPr>
      <w:r w:rsidRPr="007260A0">
        <w:rPr>
          <w:b/>
          <w:bCs/>
          <w:sz w:val="36"/>
          <w:szCs w:val="36"/>
          <w:u w:val="single"/>
        </w:rPr>
        <w:lastRenderedPageBreak/>
        <w:t xml:space="preserve">Function </w:t>
      </w:r>
      <w:r w:rsidR="00351892" w:rsidRPr="007260A0">
        <w:rPr>
          <w:b/>
          <w:bCs/>
          <w:sz w:val="36"/>
          <w:szCs w:val="36"/>
          <w:u w:val="single"/>
        </w:rPr>
        <w:t>2</w:t>
      </w:r>
      <w:r w:rsidRPr="007260A0">
        <w:rPr>
          <w:b/>
          <w:bCs/>
          <w:sz w:val="36"/>
          <w:szCs w:val="36"/>
          <w:u w:val="single"/>
        </w:rPr>
        <w:t>:</w:t>
      </w:r>
    </w:p>
    <w:p w14:paraId="2D7EC73C" w14:textId="77777777" w:rsidR="003A5E6A" w:rsidRPr="007260A0" w:rsidRDefault="003A5E6A" w:rsidP="003A5E6A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 xml:space="preserve">Source Code: </w:t>
      </w:r>
    </w:p>
    <w:p w14:paraId="73AE23E8" w14:textId="77777777" w:rsidR="003A5E6A" w:rsidRPr="007260A0" w:rsidRDefault="003A5E6A" w:rsidP="003A5E6A">
      <w:pPr>
        <w:pStyle w:val="BodyText"/>
        <w:jc w:val="center"/>
        <w:rPr>
          <w:sz w:val="32"/>
          <w:szCs w:val="32"/>
        </w:rPr>
      </w:pPr>
      <w:r w:rsidRPr="007260A0">
        <w:rPr>
          <w:sz w:val="32"/>
          <w:szCs w:val="32"/>
        </w:rPr>
        <w:t>Paste your source code here.</w:t>
      </w:r>
    </w:p>
    <w:p w14:paraId="7AA476AF" w14:textId="77777777" w:rsidR="003A5E6A" w:rsidRPr="007260A0" w:rsidRDefault="003A5E6A" w:rsidP="003A5E6A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 xml:space="preserve">CFG: </w:t>
      </w:r>
    </w:p>
    <w:p w14:paraId="126A1E13" w14:textId="77777777" w:rsidR="003A5E6A" w:rsidRPr="007260A0" w:rsidRDefault="003A5E6A" w:rsidP="003A5E6A">
      <w:pPr>
        <w:pStyle w:val="BodyText"/>
        <w:jc w:val="center"/>
        <w:rPr>
          <w:sz w:val="32"/>
          <w:szCs w:val="32"/>
        </w:rPr>
      </w:pPr>
      <w:r w:rsidRPr="007260A0">
        <w:rPr>
          <w:sz w:val="32"/>
          <w:szCs w:val="32"/>
        </w:rPr>
        <w:t>Paste your CFG here.</w:t>
      </w:r>
    </w:p>
    <w:p w14:paraId="0C10742E" w14:textId="77777777" w:rsidR="003A5E6A" w:rsidRPr="007260A0" w:rsidRDefault="003A5E6A" w:rsidP="003A5E6A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>Statement Coverage: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5"/>
        <w:gridCol w:w="1753"/>
        <w:gridCol w:w="1322"/>
        <w:gridCol w:w="1764"/>
        <w:gridCol w:w="1186"/>
        <w:gridCol w:w="2481"/>
      </w:tblGrid>
      <w:tr w:rsidR="003A5E6A" w:rsidRPr="007260A0" w14:paraId="78B9598E" w14:textId="77777777" w:rsidTr="00026CA0">
        <w:trPr>
          <w:trHeight w:val="759"/>
        </w:trPr>
        <w:tc>
          <w:tcPr>
            <w:tcW w:w="846" w:type="dxa"/>
          </w:tcPr>
          <w:p w14:paraId="6E45C1CE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Test case#</w:t>
            </w:r>
          </w:p>
        </w:tc>
        <w:tc>
          <w:tcPr>
            <w:tcW w:w="1784" w:type="dxa"/>
          </w:tcPr>
          <w:p w14:paraId="0528E56A" w14:textId="77777777" w:rsidR="003A5E6A" w:rsidRPr="007260A0" w:rsidRDefault="003A5E6A" w:rsidP="00026CA0">
            <w:pPr>
              <w:pStyle w:val="BodyText"/>
              <w:jc w:val="center"/>
              <w:rPr>
                <w:b/>
                <w:bCs/>
                <w:szCs w:val="24"/>
              </w:rPr>
            </w:pPr>
            <w:r w:rsidRPr="007260A0">
              <w:rPr>
                <w:b/>
                <w:bCs/>
                <w:szCs w:val="24"/>
              </w:rPr>
              <w:t>Input</w:t>
            </w:r>
          </w:p>
        </w:tc>
        <w:tc>
          <w:tcPr>
            <w:tcW w:w="1334" w:type="dxa"/>
          </w:tcPr>
          <w:p w14:paraId="0CF5C470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Output</w:t>
            </w:r>
          </w:p>
        </w:tc>
        <w:tc>
          <w:tcPr>
            <w:tcW w:w="1783" w:type="dxa"/>
          </w:tcPr>
          <w:p w14:paraId="4B7DC79E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bCs/>
                <w:szCs w:val="24"/>
              </w:rPr>
              <w:t>Expected Output</w:t>
            </w:r>
          </w:p>
        </w:tc>
        <w:tc>
          <w:tcPr>
            <w:tcW w:w="1119" w:type="dxa"/>
          </w:tcPr>
          <w:p w14:paraId="335FC474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Pass/Fail</w:t>
            </w:r>
          </w:p>
        </w:tc>
        <w:tc>
          <w:tcPr>
            <w:tcW w:w="2485" w:type="dxa"/>
          </w:tcPr>
          <w:p w14:paraId="7C0057A0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Comments/Remarks</w:t>
            </w:r>
          </w:p>
          <w:p w14:paraId="342E8BE3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</w:p>
        </w:tc>
      </w:tr>
      <w:tr w:rsidR="003A5E6A" w:rsidRPr="007260A0" w14:paraId="540DCBCC" w14:textId="77777777" w:rsidTr="00026CA0">
        <w:trPr>
          <w:trHeight w:val="759"/>
        </w:trPr>
        <w:tc>
          <w:tcPr>
            <w:tcW w:w="846" w:type="dxa"/>
          </w:tcPr>
          <w:p w14:paraId="79AD9179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Cell 1</w:t>
            </w:r>
          </w:p>
        </w:tc>
        <w:tc>
          <w:tcPr>
            <w:tcW w:w="1784" w:type="dxa"/>
          </w:tcPr>
          <w:p w14:paraId="12B2B696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2</w:t>
            </w:r>
          </w:p>
        </w:tc>
        <w:tc>
          <w:tcPr>
            <w:tcW w:w="1334" w:type="dxa"/>
          </w:tcPr>
          <w:p w14:paraId="6D13540F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3</w:t>
            </w:r>
          </w:p>
        </w:tc>
        <w:tc>
          <w:tcPr>
            <w:tcW w:w="1783" w:type="dxa"/>
          </w:tcPr>
          <w:p w14:paraId="198CACCD" w14:textId="77777777" w:rsidR="003A5E6A" w:rsidRPr="007260A0" w:rsidRDefault="003A5E6A" w:rsidP="00026CA0">
            <w:pPr>
              <w:pStyle w:val="BodyText"/>
              <w:rPr>
                <w:szCs w:val="24"/>
              </w:rPr>
            </w:pPr>
          </w:p>
        </w:tc>
        <w:tc>
          <w:tcPr>
            <w:tcW w:w="1119" w:type="dxa"/>
          </w:tcPr>
          <w:p w14:paraId="44CDF6EF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2C870D16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  <w:tr w:rsidR="003A5E6A" w:rsidRPr="007260A0" w14:paraId="14C99D6A" w14:textId="77777777" w:rsidTr="00026CA0">
        <w:trPr>
          <w:trHeight w:val="759"/>
        </w:trPr>
        <w:tc>
          <w:tcPr>
            <w:tcW w:w="846" w:type="dxa"/>
          </w:tcPr>
          <w:p w14:paraId="305043E7" w14:textId="77777777" w:rsidR="003A5E6A" w:rsidRPr="007260A0" w:rsidRDefault="003A5E6A" w:rsidP="00026CA0">
            <w:pPr>
              <w:pStyle w:val="BodyText"/>
              <w:jc w:val="center"/>
              <w:rPr>
                <w:b/>
                <w:iCs/>
                <w:szCs w:val="24"/>
              </w:rPr>
            </w:pPr>
            <w:r w:rsidRPr="007260A0">
              <w:rPr>
                <w:b/>
                <w:iCs/>
                <w:szCs w:val="24"/>
              </w:rPr>
              <w:t>Cell 4</w:t>
            </w:r>
          </w:p>
        </w:tc>
        <w:tc>
          <w:tcPr>
            <w:tcW w:w="1784" w:type="dxa"/>
          </w:tcPr>
          <w:p w14:paraId="1249B2E3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5</w:t>
            </w:r>
          </w:p>
        </w:tc>
        <w:tc>
          <w:tcPr>
            <w:tcW w:w="1334" w:type="dxa"/>
          </w:tcPr>
          <w:p w14:paraId="30606A42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6</w:t>
            </w:r>
          </w:p>
        </w:tc>
        <w:tc>
          <w:tcPr>
            <w:tcW w:w="1783" w:type="dxa"/>
          </w:tcPr>
          <w:p w14:paraId="7DD93DDD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1119" w:type="dxa"/>
          </w:tcPr>
          <w:p w14:paraId="122749F7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084D33D1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</w:tbl>
    <w:p w14:paraId="4187A106" w14:textId="77777777" w:rsidR="00F02768" w:rsidRPr="007260A0" w:rsidRDefault="00F02768" w:rsidP="003A5E6A">
      <w:pPr>
        <w:pStyle w:val="BodyText"/>
        <w:rPr>
          <w:rFonts w:cstheme="majorBidi"/>
          <w:szCs w:val="22"/>
        </w:rPr>
      </w:pPr>
    </w:p>
    <w:p w14:paraId="0104B9EE" w14:textId="6EDA2343" w:rsidR="003A5E6A" w:rsidRPr="007260A0" w:rsidRDefault="003A5E6A" w:rsidP="003A5E6A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>Branch Coverage: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5"/>
        <w:gridCol w:w="1753"/>
        <w:gridCol w:w="1322"/>
        <w:gridCol w:w="1764"/>
        <w:gridCol w:w="1186"/>
        <w:gridCol w:w="2481"/>
      </w:tblGrid>
      <w:tr w:rsidR="003A5E6A" w:rsidRPr="007260A0" w14:paraId="6785F3AB" w14:textId="77777777" w:rsidTr="00026CA0">
        <w:trPr>
          <w:trHeight w:val="759"/>
        </w:trPr>
        <w:tc>
          <w:tcPr>
            <w:tcW w:w="846" w:type="dxa"/>
          </w:tcPr>
          <w:p w14:paraId="2D5D8FA4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Test case#</w:t>
            </w:r>
          </w:p>
        </w:tc>
        <w:tc>
          <w:tcPr>
            <w:tcW w:w="1784" w:type="dxa"/>
          </w:tcPr>
          <w:p w14:paraId="795C588C" w14:textId="77777777" w:rsidR="003A5E6A" w:rsidRPr="007260A0" w:rsidRDefault="003A5E6A" w:rsidP="00026CA0">
            <w:pPr>
              <w:pStyle w:val="BodyText"/>
              <w:jc w:val="center"/>
              <w:rPr>
                <w:b/>
                <w:bCs/>
                <w:szCs w:val="24"/>
              </w:rPr>
            </w:pPr>
            <w:r w:rsidRPr="007260A0">
              <w:rPr>
                <w:b/>
                <w:bCs/>
                <w:szCs w:val="24"/>
              </w:rPr>
              <w:t>Input</w:t>
            </w:r>
          </w:p>
        </w:tc>
        <w:tc>
          <w:tcPr>
            <w:tcW w:w="1334" w:type="dxa"/>
          </w:tcPr>
          <w:p w14:paraId="66BDF39F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Output</w:t>
            </w:r>
          </w:p>
        </w:tc>
        <w:tc>
          <w:tcPr>
            <w:tcW w:w="1783" w:type="dxa"/>
          </w:tcPr>
          <w:p w14:paraId="20380DA1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bCs/>
                <w:szCs w:val="24"/>
              </w:rPr>
              <w:t>Expected Output</w:t>
            </w:r>
          </w:p>
        </w:tc>
        <w:tc>
          <w:tcPr>
            <w:tcW w:w="1119" w:type="dxa"/>
          </w:tcPr>
          <w:p w14:paraId="216F9E6D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Pass/Fail</w:t>
            </w:r>
          </w:p>
        </w:tc>
        <w:tc>
          <w:tcPr>
            <w:tcW w:w="2485" w:type="dxa"/>
          </w:tcPr>
          <w:p w14:paraId="521D7345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Comments/Remarks</w:t>
            </w:r>
          </w:p>
          <w:p w14:paraId="4EDBF655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</w:p>
        </w:tc>
      </w:tr>
      <w:tr w:rsidR="003A5E6A" w:rsidRPr="007260A0" w14:paraId="67969393" w14:textId="77777777" w:rsidTr="00026CA0">
        <w:trPr>
          <w:trHeight w:val="759"/>
        </w:trPr>
        <w:tc>
          <w:tcPr>
            <w:tcW w:w="846" w:type="dxa"/>
          </w:tcPr>
          <w:p w14:paraId="18E1CA54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Cell 1</w:t>
            </w:r>
          </w:p>
        </w:tc>
        <w:tc>
          <w:tcPr>
            <w:tcW w:w="1784" w:type="dxa"/>
          </w:tcPr>
          <w:p w14:paraId="291BBEE0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2</w:t>
            </w:r>
          </w:p>
        </w:tc>
        <w:tc>
          <w:tcPr>
            <w:tcW w:w="1334" w:type="dxa"/>
          </w:tcPr>
          <w:p w14:paraId="2876605B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3</w:t>
            </w:r>
          </w:p>
        </w:tc>
        <w:tc>
          <w:tcPr>
            <w:tcW w:w="1783" w:type="dxa"/>
          </w:tcPr>
          <w:p w14:paraId="605B59C0" w14:textId="77777777" w:rsidR="003A5E6A" w:rsidRPr="007260A0" w:rsidRDefault="003A5E6A" w:rsidP="00026CA0">
            <w:pPr>
              <w:pStyle w:val="BodyText"/>
              <w:rPr>
                <w:szCs w:val="24"/>
              </w:rPr>
            </w:pPr>
          </w:p>
        </w:tc>
        <w:tc>
          <w:tcPr>
            <w:tcW w:w="1119" w:type="dxa"/>
          </w:tcPr>
          <w:p w14:paraId="2B8EFAA9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2732EC0E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  <w:tr w:rsidR="003A5E6A" w:rsidRPr="007260A0" w14:paraId="3F70FCC9" w14:textId="77777777" w:rsidTr="00026CA0">
        <w:trPr>
          <w:trHeight w:val="759"/>
        </w:trPr>
        <w:tc>
          <w:tcPr>
            <w:tcW w:w="846" w:type="dxa"/>
          </w:tcPr>
          <w:p w14:paraId="16A85AFA" w14:textId="77777777" w:rsidR="003A5E6A" w:rsidRPr="007260A0" w:rsidRDefault="003A5E6A" w:rsidP="00026CA0">
            <w:pPr>
              <w:pStyle w:val="BodyText"/>
              <w:jc w:val="center"/>
              <w:rPr>
                <w:b/>
                <w:iCs/>
                <w:szCs w:val="24"/>
              </w:rPr>
            </w:pPr>
            <w:r w:rsidRPr="007260A0">
              <w:rPr>
                <w:b/>
                <w:iCs/>
                <w:szCs w:val="24"/>
              </w:rPr>
              <w:t>Cell 4</w:t>
            </w:r>
          </w:p>
        </w:tc>
        <w:tc>
          <w:tcPr>
            <w:tcW w:w="1784" w:type="dxa"/>
          </w:tcPr>
          <w:p w14:paraId="53B6E3DD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5</w:t>
            </w:r>
          </w:p>
        </w:tc>
        <w:tc>
          <w:tcPr>
            <w:tcW w:w="1334" w:type="dxa"/>
          </w:tcPr>
          <w:p w14:paraId="2A507439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6</w:t>
            </w:r>
          </w:p>
        </w:tc>
        <w:tc>
          <w:tcPr>
            <w:tcW w:w="1783" w:type="dxa"/>
          </w:tcPr>
          <w:p w14:paraId="6B876780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1119" w:type="dxa"/>
          </w:tcPr>
          <w:p w14:paraId="449A8D90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7835B516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</w:tbl>
    <w:p w14:paraId="6C9E8528" w14:textId="77777777" w:rsidR="003A5E6A" w:rsidRPr="007260A0" w:rsidRDefault="003A5E6A" w:rsidP="003A5E6A">
      <w:pPr>
        <w:pStyle w:val="BodyText"/>
        <w:rPr>
          <w:rFonts w:cstheme="majorBidi"/>
          <w:szCs w:val="22"/>
        </w:rPr>
      </w:pPr>
    </w:p>
    <w:p w14:paraId="18673D14" w14:textId="77777777" w:rsidR="003A5E6A" w:rsidRPr="007260A0" w:rsidRDefault="003A5E6A" w:rsidP="003A5E6A">
      <w:pPr>
        <w:pStyle w:val="BodyText"/>
        <w:rPr>
          <w:b/>
          <w:bCs/>
          <w:sz w:val="32"/>
          <w:szCs w:val="32"/>
        </w:rPr>
      </w:pPr>
      <w:r w:rsidRPr="007260A0">
        <w:rPr>
          <w:b/>
          <w:bCs/>
          <w:sz w:val="32"/>
          <w:szCs w:val="32"/>
        </w:rPr>
        <w:t>Condition Coverage with Short Circuit Evaluation: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5"/>
        <w:gridCol w:w="1753"/>
        <w:gridCol w:w="1322"/>
        <w:gridCol w:w="1764"/>
        <w:gridCol w:w="1186"/>
        <w:gridCol w:w="2481"/>
      </w:tblGrid>
      <w:tr w:rsidR="003A5E6A" w:rsidRPr="007260A0" w14:paraId="526A5FD8" w14:textId="77777777" w:rsidTr="00026CA0">
        <w:trPr>
          <w:trHeight w:val="759"/>
        </w:trPr>
        <w:tc>
          <w:tcPr>
            <w:tcW w:w="846" w:type="dxa"/>
          </w:tcPr>
          <w:p w14:paraId="4B9EF152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Test case#</w:t>
            </w:r>
          </w:p>
        </w:tc>
        <w:tc>
          <w:tcPr>
            <w:tcW w:w="1784" w:type="dxa"/>
          </w:tcPr>
          <w:p w14:paraId="2B9CB473" w14:textId="77777777" w:rsidR="003A5E6A" w:rsidRPr="007260A0" w:rsidRDefault="003A5E6A" w:rsidP="00026CA0">
            <w:pPr>
              <w:pStyle w:val="BodyText"/>
              <w:jc w:val="center"/>
              <w:rPr>
                <w:b/>
                <w:bCs/>
                <w:szCs w:val="24"/>
              </w:rPr>
            </w:pPr>
            <w:r w:rsidRPr="007260A0">
              <w:rPr>
                <w:b/>
                <w:bCs/>
                <w:szCs w:val="24"/>
              </w:rPr>
              <w:t>Input</w:t>
            </w:r>
          </w:p>
        </w:tc>
        <w:tc>
          <w:tcPr>
            <w:tcW w:w="1334" w:type="dxa"/>
          </w:tcPr>
          <w:p w14:paraId="35C37B91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Output</w:t>
            </w:r>
          </w:p>
        </w:tc>
        <w:tc>
          <w:tcPr>
            <w:tcW w:w="1783" w:type="dxa"/>
          </w:tcPr>
          <w:p w14:paraId="276830B6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bCs/>
                <w:szCs w:val="24"/>
              </w:rPr>
              <w:t>Expected Output</w:t>
            </w:r>
          </w:p>
        </w:tc>
        <w:tc>
          <w:tcPr>
            <w:tcW w:w="1119" w:type="dxa"/>
          </w:tcPr>
          <w:p w14:paraId="63217115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Pass/Fail</w:t>
            </w:r>
          </w:p>
        </w:tc>
        <w:tc>
          <w:tcPr>
            <w:tcW w:w="2485" w:type="dxa"/>
          </w:tcPr>
          <w:p w14:paraId="14FC30F6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Comments/Remarks</w:t>
            </w:r>
          </w:p>
          <w:p w14:paraId="29EF0A49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</w:p>
        </w:tc>
      </w:tr>
      <w:tr w:rsidR="003A5E6A" w:rsidRPr="007260A0" w14:paraId="66E1A6CB" w14:textId="77777777" w:rsidTr="00026CA0">
        <w:trPr>
          <w:trHeight w:val="759"/>
        </w:trPr>
        <w:tc>
          <w:tcPr>
            <w:tcW w:w="846" w:type="dxa"/>
          </w:tcPr>
          <w:p w14:paraId="55EBCCB1" w14:textId="77777777" w:rsidR="003A5E6A" w:rsidRPr="007260A0" w:rsidRDefault="003A5E6A" w:rsidP="00026CA0">
            <w:pPr>
              <w:pStyle w:val="BodyText"/>
              <w:jc w:val="center"/>
              <w:rPr>
                <w:b/>
                <w:szCs w:val="24"/>
              </w:rPr>
            </w:pPr>
            <w:r w:rsidRPr="007260A0">
              <w:rPr>
                <w:b/>
                <w:szCs w:val="24"/>
              </w:rPr>
              <w:t>Cell 1</w:t>
            </w:r>
          </w:p>
        </w:tc>
        <w:tc>
          <w:tcPr>
            <w:tcW w:w="1784" w:type="dxa"/>
          </w:tcPr>
          <w:p w14:paraId="5218795E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2</w:t>
            </w:r>
          </w:p>
        </w:tc>
        <w:tc>
          <w:tcPr>
            <w:tcW w:w="1334" w:type="dxa"/>
          </w:tcPr>
          <w:p w14:paraId="0FF4E78A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3</w:t>
            </w:r>
          </w:p>
        </w:tc>
        <w:tc>
          <w:tcPr>
            <w:tcW w:w="1783" w:type="dxa"/>
          </w:tcPr>
          <w:p w14:paraId="41634B2F" w14:textId="77777777" w:rsidR="003A5E6A" w:rsidRPr="007260A0" w:rsidRDefault="003A5E6A" w:rsidP="00026CA0">
            <w:pPr>
              <w:pStyle w:val="BodyText"/>
              <w:rPr>
                <w:szCs w:val="24"/>
              </w:rPr>
            </w:pPr>
          </w:p>
        </w:tc>
        <w:tc>
          <w:tcPr>
            <w:tcW w:w="1119" w:type="dxa"/>
          </w:tcPr>
          <w:p w14:paraId="194830CE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01850371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  <w:tr w:rsidR="003A5E6A" w:rsidRPr="007260A0" w14:paraId="4D070C43" w14:textId="77777777" w:rsidTr="00026CA0">
        <w:trPr>
          <w:trHeight w:val="759"/>
        </w:trPr>
        <w:tc>
          <w:tcPr>
            <w:tcW w:w="846" w:type="dxa"/>
          </w:tcPr>
          <w:p w14:paraId="79C8A20B" w14:textId="77777777" w:rsidR="003A5E6A" w:rsidRPr="007260A0" w:rsidRDefault="003A5E6A" w:rsidP="00026CA0">
            <w:pPr>
              <w:pStyle w:val="BodyText"/>
              <w:jc w:val="center"/>
              <w:rPr>
                <w:b/>
                <w:iCs/>
                <w:szCs w:val="24"/>
              </w:rPr>
            </w:pPr>
            <w:r w:rsidRPr="007260A0">
              <w:rPr>
                <w:b/>
                <w:iCs/>
                <w:szCs w:val="24"/>
              </w:rPr>
              <w:t>Cell 4</w:t>
            </w:r>
          </w:p>
        </w:tc>
        <w:tc>
          <w:tcPr>
            <w:tcW w:w="1784" w:type="dxa"/>
          </w:tcPr>
          <w:p w14:paraId="20FD85AC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5</w:t>
            </w:r>
          </w:p>
        </w:tc>
        <w:tc>
          <w:tcPr>
            <w:tcW w:w="1334" w:type="dxa"/>
          </w:tcPr>
          <w:p w14:paraId="38FDCCC2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  <w:r w:rsidRPr="007260A0">
              <w:rPr>
                <w:szCs w:val="24"/>
              </w:rPr>
              <w:t>Cell 6</w:t>
            </w:r>
          </w:p>
        </w:tc>
        <w:tc>
          <w:tcPr>
            <w:tcW w:w="1783" w:type="dxa"/>
          </w:tcPr>
          <w:p w14:paraId="7BA50DEF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1119" w:type="dxa"/>
          </w:tcPr>
          <w:p w14:paraId="06147367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  <w:tc>
          <w:tcPr>
            <w:tcW w:w="2485" w:type="dxa"/>
          </w:tcPr>
          <w:p w14:paraId="599BE758" w14:textId="77777777" w:rsidR="003A5E6A" w:rsidRPr="007260A0" w:rsidRDefault="003A5E6A" w:rsidP="00026CA0">
            <w:pPr>
              <w:pStyle w:val="BodyText"/>
              <w:jc w:val="center"/>
              <w:rPr>
                <w:szCs w:val="24"/>
              </w:rPr>
            </w:pPr>
          </w:p>
        </w:tc>
      </w:tr>
    </w:tbl>
    <w:p w14:paraId="119E6BF5" w14:textId="6BFF184A" w:rsidR="00FD47BA" w:rsidRDefault="00FD47BA" w:rsidP="004B17F0">
      <w:pPr>
        <w:pStyle w:val="BodyText"/>
        <w:rPr>
          <w:rFonts w:cstheme="majorBidi"/>
        </w:rPr>
      </w:pPr>
    </w:p>
    <w:p w14:paraId="3453C01A" w14:textId="77777777" w:rsidR="009C74A0" w:rsidRPr="007260A0" w:rsidRDefault="009C74A0" w:rsidP="004B17F0">
      <w:pPr>
        <w:pStyle w:val="BodyText"/>
        <w:rPr>
          <w:rFonts w:cstheme="majorBidi"/>
        </w:rPr>
      </w:pPr>
    </w:p>
    <w:sectPr w:rsidR="009C74A0" w:rsidRPr="007260A0" w:rsidSect="00701921">
      <w:footerReference w:type="even" r:id="rId11"/>
      <w:footerReference w:type="default" r:id="rId12"/>
      <w:footerReference w:type="first" r:id="rId13"/>
      <w:pgSz w:w="11907" w:h="16839" w:code="9"/>
      <w:pgMar w:top="1440" w:right="1440" w:bottom="1440" w:left="1440" w:header="1440" w:footer="14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4CFE5" w14:textId="77777777" w:rsidR="008C789B" w:rsidRDefault="008C789B">
      <w:r>
        <w:separator/>
      </w:r>
    </w:p>
  </w:endnote>
  <w:endnote w:type="continuationSeparator" w:id="0">
    <w:p w14:paraId="68990623" w14:textId="77777777" w:rsidR="008C789B" w:rsidRDefault="008C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12444" w14:textId="763F6597" w:rsidR="00731DEB" w:rsidRDefault="00731DEB">
    <w:pPr>
      <w:pStyle w:val="Footer"/>
    </w:pPr>
  </w:p>
  <w:p w14:paraId="2FB4C4BA" w14:textId="77777777" w:rsidR="006C583B" w:rsidRPr="006E7BF2" w:rsidRDefault="006C583B" w:rsidP="006E7BF2">
    <w:pPr>
      <w:pStyle w:val="Footer"/>
      <w:ind w:left="-1080"/>
      <w:jc w:val="left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22777" w14:textId="77777777" w:rsidR="006C583B" w:rsidRDefault="006C58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v</w:t>
    </w:r>
    <w:r>
      <w:rPr>
        <w:rStyle w:val="PageNumber"/>
      </w:rPr>
      <w:fldChar w:fldCharType="end"/>
    </w:r>
  </w:p>
  <w:p w14:paraId="1E90C0D2" w14:textId="77777777" w:rsidR="006C583B" w:rsidRDefault="006C58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47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A3267" w14:textId="29FDAF67" w:rsidR="007260A0" w:rsidRDefault="007260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FF99E" w14:textId="12143036" w:rsidR="006C583B" w:rsidRDefault="006C583B" w:rsidP="00AE77D7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8FC34" w14:textId="77777777" w:rsidR="006C583B" w:rsidRDefault="006C5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6A923" w14:textId="77777777" w:rsidR="008C789B" w:rsidRDefault="008C789B">
      <w:r>
        <w:separator/>
      </w:r>
    </w:p>
  </w:footnote>
  <w:footnote w:type="continuationSeparator" w:id="0">
    <w:p w14:paraId="666DB4F4" w14:textId="77777777" w:rsidR="008C789B" w:rsidRDefault="008C7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12F1"/>
    <w:multiLevelType w:val="hybridMultilevel"/>
    <w:tmpl w:val="163C77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4D279A"/>
    <w:multiLevelType w:val="hybridMultilevel"/>
    <w:tmpl w:val="B274866A"/>
    <w:lvl w:ilvl="0" w:tplc="580C55E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74F7"/>
    <w:multiLevelType w:val="hybridMultilevel"/>
    <w:tmpl w:val="0946187A"/>
    <w:lvl w:ilvl="0" w:tplc="040C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A25B4"/>
    <w:multiLevelType w:val="hybridMultilevel"/>
    <w:tmpl w:val="50F2B272"/>
    <w:lvl w:ilvl="0" w:tplc="040C000F">
      <w:start w:val="1"/>
      <w:numFmt w:val="decimal"/>
      <w:lvlText w:val="%1."/>
      <w:lvlJc w:val="left"/>
      <w:pPr>
        <w:tabs>
          <w:tab w:val="num" w:pos="1105"/>
        </w:tabs>
        <w:ind w:left="1105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25"/>
        </w:tabs>
        <w:ind w:left="182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45"/>
        </w:tabs>
        <w:ind w:left="254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65"/>
        </w:tabs>
        <w:ind w:left="326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85"/>
        </w:tabs>
        <w:ind w:left="398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05"/>
        </w:tabs>
        <w:ind w:left="470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25"/>
        </w:tabs>
        <w:ind w:left="542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45"/>
        </w:tabs>
        <w:ind w:left="614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65"/>
        </w:tabs>
        <w:ind w:left="6865" w:hanging="180"/>
      </w:pPr>
    </w:lvl>
  </w:abstractNum>
  <w:abstractNum w:abstractNumId="4" w15:restartNumberingAfterBreak="0">
    <w:nsid w:val="0EF86E68"/>
    <w:multiLevelType w:val="hybridMultilevel"/>
    <w:tmpl w:val="CD54B76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C534F0"/>
    <w:multiLevelType w:val="hybridMultilevel"/>
    <w:tmpl w:val="46E075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D5C5B"/>
    <w:multiLevelType w:val="hybridMultilevel"/>
    <w:tmpl w:val="CDE687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564C1D"/>
    <w:multiLevelType w:val="hybridMultilevel"/>
    <w:tmpl w:val="70A8687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42D16"/>
    <w:multiLevelType w:val="hybridMultilevel"/>
    <w:tmpl w:val="B5F62160"/>
    <w:lvl w:ilvl="0" w:tplc="4E2A09EE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E325B"/>
    <w:multiLevelType w:val="hybridMultilevel"/>
    <w:tmpl w:val="4A24CF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00DAE"/>
    <w:multiLevelType w:val="hybridMultilevel"/>
    <w:tmpl w:val="043CB3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42111"/>
    <w:multiLevelType w:val="hybridMultilevel"/>
    <w:tmpl w:val="3B56B47A"/>
    <w:lvl w:ilvl="0" w:tplc="56DEFAB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87A34"/>
    <w:multiLevelType w:val="hybridMultilevel"/>
    <w:tmpl w:val="CE6A2E82"/>
    <w:lvl w:ilvl="0" w:tplc="040C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36B90FF3"/>
    <w:multiLevelType w:val="multilevel"/>
    <w:tmpl w:val="0324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F4BAC"/>
    <w:multiLevelType w:val="hybridMultilevel"/>
    <w:tmpl w:val="B766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87793"/>
    <w:multiLevelType w:val="multilevel"/>
    <w:tmpl w:val="309AC9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39"/>
        </w:tabs>
        <w:ind w:left="839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eastAsia="Times New Roman" w:hint="default"/>
      </w:rPr>
    </w:lvl>
  </w:abstractNum>
  <w:abstractNum w:abstractNumId="16" w15:restartNumberingAfterBreak="0">
    <w:nsid w:val="3D3716D5"/>
    <w:multiLevelType w:val="hybridMultilevel"/>
    <w:tmpl w:val="5802CA0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0375CE"/>
    <w:multiLevelType w:val="hybridMultilevel"/>
    <w:tmpl w:val="3D38068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4D5955"/>
    <w:multiLevelType w:val="hybridMultilevel"/>
    <w:tmpl w:val="9ACE5E38"/>
    <w:lvl w:ilvl="0" w:tplc="040C0005">
      <w:start w:val="1"/>
      <w:numFmt w:val="bullet"/>
      <w:lvlText w:val=""/>
      <w:lvlJc w:val="left"/>
      <w:pPr>
        <w:tabs>
          <w:tab w:val="num" w:pos="958"/>
        </w:tabs>
        <w:ind w:left="9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78"/>
        </w:tabs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98"/>
        </w:tabs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18"/>
        </w:tabs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38"/>
        </w:tabs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58"/>
        </w:tabs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78"/>
        </w:tabs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98"/>
        </w:tabs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18"/>
        </w:tabs>
        <w:ind w:left="6718" w:hanging="360"/>
      </w:pPr>
      <w:rPr>
        <w:rFonts w:ascii="Wingdings" w:hAnsi="Wingdings" w:hint="default"/>
      </w:rPr>
    </w:lvl>
  </w:abstractNum>
  <w:abstractNum w:abstractNumId="19" w15:restartNumberingAfterBreak="0">
    <w:nsid w:val="41533E1D"/>
    <w:multiLevelType w:val="hybridMultilevel"/>
    <w:tmpl w:val="4E7670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E4DB0"/>
    <w:multiLevelType w:val="multilevel"/>
    <w:tmpl w:val="3B0A4F80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8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B2227EB"/>
    <w:multiLevelType w:val="hybridMultilevel"/>
    <w:tmpl w:val="2DB4AB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51AE4"/>
    <w:multiLevelType w:val="hybridMultilevel"/>
    <w:tmpl w:val="80303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6160B"/>
    <w:multiLevelType w:val="hybridMultilevel"/>
    <w:tmpl w:val="ABBE49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167CE0"/>
    <w:multiLevelType w:val="hybridMultilevel"/>
    <w:tmpl w:val="9D44B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E20D57"/>
    <w:multiLevelType w:val="multilevel"/>
    <w:tmpl w:val="447CDE78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CF7E58"/>
    <w:multiLevelType w:val="hybridMultilevel"/>
    <w:tmpl w:val="7CC8A79C"/>
    <w:lvl w:ilvl="0" w:tplc="040C0005">
      <w:start w:val="1"/>
      <w:numFmt w:val="bullet"/>
      <w:lvlText w:val=""/>
      <w:lvlJc w:val="left"/>
      <w:pPr>
        <w:tabs>
          <w:tab w:val="num" w:pos="958"/>
        </w:tabs>
        <w:ind w:left="9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78"/>
        </w:tabs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98"/>
        </w:tabs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18"/>
        </w:tabs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38"/>
        </w:tabs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58"/>
        </w:tabs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78"/>
        </w:tabs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98"/>
        </w:tabs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18"/>
        </w:tabs>
        <w:ind w:left="6718" w:hanging="360"/>
      </w:pPr>
      <w:rPr>
        <w:rFonts w:ascii="Wingdings" w:hAnsi="Wingdings" w:hint="default"/>
      </w:rPr>
    </w:lvl>
  </w:abstractNum>
  <w:abstractNum w:abstractNumId="27" w15:restartNumberingAfterBreak="0">
    <w:nsid w:val="58D361D3"/>
    <w:multiLevelType w:val="multilevel"/>
    <w:tmpl w:val="5582B622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6B30FF"/>
    <w:multiLevelType w:val="multilevel"/>
    <w:tmpl w:val="447CDE78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B8645B"/>
    <w:multiLevelType w:val="hybridMultilevel"/>
    <w:tmpl w:val="A5121014"/>
    <w:lvl w:ilvl="0" w:tplc="040C0017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0" w15:restartNumberingAfterBreak="0">
    <w:nsid w:val="5F2B316E"/>
    <w:multiLevelType w:val="multilevel"/>
    <w:tmpl w:val="309AC9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39"/>
        </w:tabs>
        <w:ind w:left="839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eastAsia="Times New Roman" w:hint="default"/>
      </w:rPr>
    </w:lvl>
  </w:abstractNum>
  <w:abstractNum w:abstractNumId="31" w15:restartNumberingAfterBreak="0">
    <w:nsid w:val="66065129"/>
    <w:multiLevelType w:val="hybridMultilevel"/>
    <w:tmpl w:val="9E1629AC"/>
    <w:lvl w:ilvl="0" w:tplc="040C0001">
      <w:start w:val="1"/>
      <w:numFmt w:val="bullet"/>
      <w:lvlText w:val=""/>
      <w:lvlJc w:val="left"/>
      <w:pPr>
        <w:tabs>
          <w:tab w:val="num" w:pos="958"/>
        </w:tabs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78"/>
        </w:tabs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98"/>
        </w:tabs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18"/>
        </w:tabs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38"/>
        </w:tabs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58"/>
        </w:tabs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78"/>
        </w:tabs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98"/>
        </w:tabs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18"/>
        </w:tabs>
        <w:ind w:left="6718" w:hanging="360"/>
      </w:pPr>
      <w:rPr>
        <w:rFonts w:ascii="Wingdings" w:hAnsi="Wingdings" w:hint="default"/>
      </w:rPr>
    </w:lvl>
  </w:abstractNum>
  <w:abstractNum w:abstractNumId="32" w15:restartNumberingAfterBreak="0">
    <w:nsid w:val="66407AC3"/>
    <w:multiLevelType w:val="hybridMultilevel"/>
    <w:tmpl w:val="0B74B58A"/>
    <w:lvl w:ilvl="0" w:tplc="93908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47860"/>
    <w:multiLevelType w:val="hybridMultilevel"/>
    <w:tmpl w:val="77F454E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05554"/>
    <w:multiLevelType w:val="hybridMultilevel"/>
    <w:tmpl w:val="60F4F2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52A30"/>
    <w:multiLevelType w:val="singleLevel"/>
    <w:tmpl w:val="27D202C6"/>
    <w:lvl w:ilvl="0">
      <w:start w:val="1"/>
      <w:numFmt w:val="decimal"/>
      <w:pStyle w:val="ListNumber"/>
      <w:lvlText w:val="%1."/>
      <w:legacy w:legacy="1" w:legacySpace="0" w:legacyIndent="360"/>
      <w:lvlJc w:val="left"/>
      <w:pPr>
        <w:ind w:left="720" w:hanging="360"/>
      </w:pPr>
    </w:lvl>
  </w:abstractNum>
  <w:abstractNum w:abstractNumId="36" w15:restartNumberingAfterBreak="0">
    <w:nsid w:val="7D045871"/>
    <w:multiLevelType w:val="multilevel"/>
    <w:tmpl w:val="7CB25C62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  <w:lvlOverride w:ilvl="0">
      <w:lvl w:ilvl="0">
        <w:start w:val="1"/>
        <w:numFmt w:val="decimal"/>
        <w:pStyle w:val="ListNumber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10"/>
  </w:num>
  <w:num w:numId="3">
    <w:abstractNumId w:val="8"/>
  </w:num>
  <w:num w:numId="4">
    <w:abstractNumId w:val="1"/>
  </w:num>
  <w:num w:numId="5">
    <w:abstractNumId w:val="34"/>
  </w:num>
  <w:num w:numId="6">
    <w:abstractNumId w:val="19"/>
  </w:num>
  <w:num w:numId="7">
    <w:abstractNumId w:val="9"/>
  </w:num>
  <w:num w:numId="8">
    <w:abstractNumId w:val="5"/>
  </w:num>
  <w:num w:numId="9">
    <w:abstractNumId w:val="21"/>
  </w:num>
  <w:num w:numId="10">
    <w:abstractNumId w:val="11"/>
  </w:num>
  <w:num w:numId="11">
    <w:abstractNumId w:val="22"/>
  </w:num>
  <w:num w:numId="12">
    <w:abstractNumId w:val="7"/>
  </w:num>
  <w:num w:numId="13">
    <w:abstractNumId w:val="2"/>
  </w:num>
  <w:num w:numId="14">
    <w:abstractNumId w:val="36"/>
  </w:num>
  <w:num w:numId="15">
    <w:abstractNumId w:val="27"/>
  </w:num>
  <w:num w:numId="16">
    <w:abstractNumId w:val="28"/>
  </w:num>
  <w:num w:numId="17">
    <w:abstractNumId w:val="29"/>
  </w:num>
  <w:num w:numId="18">
    <w:abstractNumId w:val="25"/>
  </w:num>
  <w:num w:numId="19">
    <w:abstractNumId w:val="33"/>
  </w:num>
  <w:num w:numId="20">
    <w:abstractNumId w:val="13"/>
  </w:num>
  <w:num w:numId="21">
    <w:abstractNumId w:val="35"/>
    <w:lvlOverride w:ilvl="0">
      <w:lvl w:ilvl="0">
        <w:start w:val="1"/>
        <w:numFmt w:val="decimal"/>
        <w:pStyle w:val="ListNumber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2">
    <w:abstractNumId w:val="32"/>
  </w:num>
  <w:num w:numId="23">
    <w:abstractNumId w:val="23"/>
  </w:num>
  <w:num w:numId="24">
    <w:abstractNumId w:val="18"/>
  </w:num>
  <w:num w:numId="25">
    <w:abstractNumId w:val="12"/>
  </w:num>
  <w:num w:numId="26">
    <w:abstractNumId w:val="31"/>
  </w:num>
  <w:num w:numId="27">
    <w:abstractNumId w:val="0"/>
  </w:num>
  <w:num w:numId="28">
    <w:abstractNumId w:val="26"/>
  </w:num>
  <w:num w:numId="29">
    <w:abstractNumId w:val="4"/>
  </w:num>
  <w:num w:numId="30">
    <w:abstractNumId w:val="16"/>
  </w:num>
  <w:num w:numId="31">
    <w:abstractNumId w:val="17"/>
  </w:num>
  <w:num w:numId="32">
    <w:abstractNumId w:val="3"/>
  </w:num>
  <w:num w:numId="33">
    <w:abstractNumId w:val="6"/>
  </w:num>
  <w:num w:numId="34">
    <w:abstractNumId w:val="15"/>
  </w:num>
  <w:num w:numId="35">
    <w:abstractNumId w:val="30"/>
  </w:num>
  <w:num w:numId="36">
    <w:abstractNumId w:val="14"/>
  </w:num>
  <w:num w:numId="37">
    <w:abstractNumId w:val="24"/>
  </w:num>
  <w:num w:numId="38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drawingGridHorizontalSpacing w:val="119"/>
  <w:drawingGridVerticalSpacing w:val="187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D6"/>
    <w:rsid w:val="00001075"/>
    <w:rsid w:val="00001BB1"/>
    <w:rsid w:val="00002A37"/>
    <w:rsid w:val="00002AFE"/>
    <w:rsid w:val="00004C46"/>
    <w:rsid w:val="00007684"/>
    <w:rsid w:val="00012F01"/>
    <w:rsid w:val="00013C40"/>
    <w:rsid w:val="00016054"/>
    <w:rsid w:val="00016E7E"/>
    <w:rsid w:val="00017F8C"/>
    <w:rsid w:val="0002029A"/>
    <w:rsid w:val="00020A57"/>
    <w:rsid w:val="00021BE7"/>
    <w:rsid w:val="00021D99"/>
    <w:rsid w:val="00023B6B"/>
    <w:rsid w:val="0002477F"/>
    <w:rsid w:val="00024B9D"/>
    <w:rsid w:val="000253DC"/>
    <w:rsid w:val="00035049"/>
    <w:rsid w:val="00037134"/>
    <w:rsid w:val="0004099A"/>
    <w:rsid w:val="000411B1"/>
    <w:rsid w:val="00041AFD"/>
    <w:rsid w:val="00042A28"/>
    <w:rsid w:val="000446F4"/>
    <w:rsid w:val="0004612E"/>
    <w:rsid w:val="00046308"/>
    <w:rsid w:val="000521BC"/>
    <w:rsid w:val="00052B11"/>
    <w:rsid w:val="00052D8F"/>
    <w:rsid w:val="000539DC"/>
    <w:rsid w:val="00054C20"/>
    <w:rsid w:val="000568DD"/>
    <w:rsid w:val="00057014"/>
    <w:rsid w:val="000571B3"/>
    <w:rsid w:val="000574E4"/>
    <w:rsid w:val="00061201"/>
    <w:rsid w:val="0006148F"/>
    <w:rsid w:val="00062233"/>
    <w:rsid w:val="0006237A"/>
    <w:rsid w:val="000659D4"/>
    <w:rsid w:val="000662A4"/>
    <w:rsid w:val="0006657F"/>
    <w:rsid w:val="00066AE6"/>
    <w:rsid w:val="0007009A"/>
    <w:rsid w:val="0007013A"/>
    <w:rsid w:val="00070C77"/>
    <w:rsid w:val="00074906"/>
    <w:rsid w:val="00074E31"/>
    <w:rsid w:val="00075988"/>
    <w:rsid w:val="0007655A"/>
    <w:rsid w:val="0007680B"/>
    <w:rsid w:val="00080050"/>
    <w:rsid w:val="00082701"/>
    <w:rsid w:val="00082E0B"/>
    <w:rsid w:val="000833AF"/>
    <w:rsid w:val="00083FB1"/>
    <w:rsid w:val="00086E90"/>
    <w:rsid w:val="000873D1"/>
    <w:rsid w:val="00087470"/>
    <w:rsid w:val="000908E9"/>
    <w:rsid w:val="00091EA6"/>
    <w:rsid w:val="0009216A"/>
    <w:rsid w:val="00093DD0"/>
    <w:rsid w:val="00094EF5"/>
    <w:rsid w:val="000A3F13"/>
    <w:rsid w:val="000A4CC7"/>
    <w:rsid w:val="000A5437"/>
    <w:rsid w:val="000A5AA9"/>
    <w:rsid w:val="000A5CB2"/>
    <w:rsid w:val="000A6349"/>
    <w:rsid w:val="000A6927"/>
    <w:rsid w:val="000A70E6"/>
    <w:rsid w:val="000A75BA"/>
    <w:rsid w:val="000B1096"/>
    <w:rsid w:val="000B203F"/>
    <w:rsid w:val="000B2252"/>
    <w:rsid w:val="000B2E6F"/>
    <w:rsid w:val="000B62DA"/>
    <w:rsid w:val="000B6996"/>
    <w:rsid w:val="000B6AB6"/>
    <w:rsid w:val="000B7AB6"/>
    <w:rsid w:val="000C2092"/>
    <w:rsid w:val="000C22F5"/>
    <w:rsid w:val="000C713B"/>
    <w:rsid w:val="000D212C"/>
    <w:rsid w:val="000D4126"/>
    <w:rsid w:val="000D45FB"/>
    <w:rsid w:val="000D5ECC"/>
    <w:rsid w:val="000D79F0"/>
    <w:rsid w:val="000E1B8E"/>
    <w:rsid w:val="000E1E83"/>
    <w:rsid w:val="000E4E62"/>
    <w:rsid w:val="000E6662"/>
    <w:rsid w:val="000E7D79"/>
    <w:rsid w:val="000F2763"/>
    <w:rsid w:val="000F42C5"/>
    <w:rsid w:val="000F4853"/>
    <w:rsid w:val="000F592D"/>
    <w:rsid w:val="000F628D"/>
    <w:rsid w:val="000F6444"/>
    <w:rsid w:val="000F69B0"/>
    <w:rsid w:val="000F7411"/>
    <w:rsid w:val="00100661"/>
    <w:rsid w:val="001042F6"/>
    <w:rsid w:val="0010643C"/>
    <w:rsid w:val="00106C79"/>
    <w:rsid w:val="0011100E"/>
    <w:rsid w:val="00111F98"/>
    <w:rsid w:val="0011237E"/>
    <w:rsid w:val="0011485A"/>
    <w:rsid w:val="001171B0"/>
    <w:rsid w:val="00117C6A"/>
    <w:rsid w:val="00120BBB"/>
    <w:rsid w:val="001214FB"/>
    <w:rsid w:val="00121527"/>
    <w:rsid w:val="001224A5"/>
    <w:rsid w:val="00123ECD"/>
    <w:rsid w:val="001245B5"/>
    <w:rsid w:val="00130212"/>
    <w:rsid w:val="001306C4"/>
    <w:rsid w:val="00131374"/>
    <w:rsid w:val="00132A1A"/>
    <w:rsid w:val="00133606"/>
    <w:rsid w:val="00133CD4"/>
    <w:rsid w:val="00135AA8"/>
    <w:rsid w:val="0013668C"/>
    <w:rsid w:val="00136779"/>
    <w:rsid w:val="001367AC"/>
    <w:rsid w:val="00137E43"/>
    <w:rsid w:val="001426FF"/>
    <w:rsid w:val="00143D7C"/>
    <w:rsid w:val="00145572"/>
    <w:rsid w:val="00146525"/>
    <w:rsid w:val="001467B6"/>
    <w:rsid w:val="00146B10"/>
    <w:rsid w:val="00150E4E"/>
    <w:rsid w:val="00151460"/>
    <w:rsid w:val="0015339B"/>
    <w:rsid w:val="001543E4"/>
    <w:rsid w:val="00154D09"/>
    <w:rsid w:val="00155D7A"/>
    <w:rsid w:val="0015772E"/>
    <w:rsid w:val="001619E2"/>
    <w:rsid w:val="00162FEB"/>
    <w:rsid w:val="00164022"/>
    <w:rsid w:val="00167B71"/>
    <w:rsid w:val="001743F8"/>
    <w:rsid w:val="00176D5A"/>
    <w:rsid w:val="00177B26"/>
    <w:rsid w:val="0018412A"/>
    <w:rsid w:val="0018424D"/>
    <w:rsid w:val="0018485C"/>
    <w:rsid w:val="00185E5D"/>
    <w:rsid w:val="00186957"/>
    <w:rsid w:val="00191114"/>
    <w:rsid w:val="001917DE"/>
    <w:rsid w:val="00194E10"/>
    <w:rsid w:val="00196CB6"/>
    <w:rsid w:val="00196CD9"/>
    <w:rsid w:val="001A0647"/>
    <w:rsid w:val="001A06E7"/>
    <w:rsid w:val="001A1D5E"/>
    <w:rsid w:val="001A224D"/>
    <w:rsid w:val="001A38E1"/>
    <w:rsid w:val="001A43A4"/>
    <w:rsid w:val="001A484F"/>
    <w:rsid w:val="001A4DB7"/>
    <w:rsid w:val="001B03B8"/>
    <w:rsid w:val="001B19D5"/>
    <w:rsid w:val="001B1D21"/>
    <w:rsid w:val="001B2DDE"/>
    <w:rsid w:val="001B321C"/>
    <w:rsid w:val="001B37FF"/>
    <w:rsid w:val="001B5ADF"/>
    <w:rsid w:val="001B755C"/>
    <w:rsid w:val="001C044E"/>
    <w:rsid w:val="001C0E58"/>
    <w:rsid w:val="001C1A0D"/>
    <w:rsid w:val="001C421C"/>
    <w:rsid w:val="001C4343"/>
    <w:rsid w:val="001C5315"/>
    <w:rsid w:val="001C60A6"/>
    <w:rsid w:val="001D08FA"/>
    <w:rsid w:val="001D0D20"/>
    <w:rsid w:val="001D2A6B"/>
    <w:rsid w:val="001D4F7C"/>
    <w:rsid w:val="001D7602"/>
    <w:rsid w:val="001D7765"/>
    <w:rsid w:val="001D7C0D"/>
    <w:rsid w:val="001E0DB6"/>
    <w:rsid w:val="001E4A5D"/>
    <w:rsid w:val="001E4BF5"/>
    <w:rsid w:val="001E5314"/>
    <w:rsid w:val="001E7E44"/>
    <w:rsid w:val="001F139E"/>
    <w:rsid w:val="001F159A"/>
    <w:rsid w:val="001F2EE9"/>
    <w:rsid w:val="001F47DA"/>
    <w:rsid w:val="001F6C0D"/>
    <w:rsid w:val="001F75D6"/>
    <w:rsid w:val="001F799E"/>
    <w:rsid w:val="00201098"/>
    <w:rsid w:val="00202789"/>
    <w:rsid w:val="00204B93"/>
    <w:rsid w:val="00204CB3"/>
    <w:rsid w:val="0020502A"/>
    <w:rsid w:val="0021225D"/>
    <w:rsid w:val="00213902"/>
    <w:rsid w:val="00216166"/>
    <w:rsid w:val="0021720C"/>
    <w:rsid w:val="00217989"/>
    <w:rsid w:val="002179BA"/>
    <w:rsid w:val="0022154B"/>
    <w:rsid w:val="00221B6C"/>
    <w:rsid w:val="00222124"/>
    <w:rsid w:val="0022394B"/>
    <w:rsid w:val="00224908"/>
    <w:rsid w:val="002249AC"/>
    <w:rsid w:val="002252FA"/>
    <w:rsid w:val="00225659"/>
    <w:rsid w:val="002263CD"/>
    <w:rsid w:val="00233270"/>
    <w:rsid w:val="002361E3"/>
    <w:rsid w:val="0024243A"/>
    <w:rsid w:val="00243907"/>
    <w:rsid w:val="002455E4"/>
    <w:rsid w:val="00245B62"/>
    <w:rsid w:val="00245E3F"/>
    <w:rsid w:val="002465EB"/>
    <w:rsid w:val="00247307"/>
    <w:rsid w:val="00250A24"/>
    <w:rsid w:val="00251AA6"/>
    <w:rsid w:val="00254402"/>
    <w:rsid w:val="0025568B"/>
    <w:rsid w:val="002567FC"/>
    <w:rsid w:val="00256DF2"/>
    <w:rsid w:val="00262033"/>
    <w:rsid w:val="00263F34"/>
    <w:rsid w:val="002655F8"/>
    <w:rsid w:val="00266B50"/>
    <w:rsid w:val="00267EA2"/>
    <w:rsid w:val="002712E1"/>
    <w:rsid w:val="00271AA2"/>
    <w:rsid w:val="00273327"/>
    <w:rsid w:val="00273545"/>
    <w:rsid w:val="002738AC"/>
    <w:rsid w:val="00275790"/>
    <w:rsid w:val="002760F3"/>
    <w:rsid w:val="0027663D"/>
    <w:rsid w:val="00276CE2"/>
    <w:rsid w:val="00277F33"/>
    <w:rsid w:val="00282688"/>
    <w:rsid w:val="002828ED"/>
    <w:rsid w:val="00282F7B"/>
    <w:rsid w:val="00283BF7"/>
    <w:rsid w:val="00287264"/>
    <w:rsid w:val="00287F4F"/>
    <w:rsid w:val="00290690"/>
    <w:rsid w:val="00291477"/>
    <w:rsid w:val="00291984"/>
    <w:rsid w:val="00291E33"/>
    <w:rsid w:val="002933DF"/>
    <w:rsid w:val="002936B4"/>
    <w:rsid w:val="00294B47"/>
    <w:rsid w:val="00294F69"/>
    <w:rsid w:val="00295DDE"/>
    <w:rsid w:val="002A0C85"/>
    <w:rsid w:val="002A1A12"/>
    <w:rsid w:val="002A2409"/>
    <w:rsid w:val="002A653F"/>
    <w:rsid w:val="002B0A15"/>
    <w:rsid w:val="002B1C18"/>
    <w:rsid w:val="002B2C18"/>
    <w:rsid w:val="002B4378"/>
    <w:rsid w:val="002B5136"/>
    <w:rsid w:val="002B6E4B"/>
    <w:rsid w:val="002C170A"/>
    <w:rsid w:val="002C1ED9"/>
    <w:rsid w:val="002C2FD9"/>
    <w:rsid w:val="002C2FE5"/>
    <w:rsid w:val="002C3DB0"/>
    <w:rsid w:val="002C422A"/>
    <w:rsid w:val="002C50BD"/>
    <w:rsid w:val="002C61BA"/>
    <w:rsid w:val="002C6B54"/>
    <w:rsid w:val="002C77F2"/>
    <w:rsid w:val="002D154E"/>
    <w:rsid w:val="002D15D3"/>
    <w:rsid w:val="002D1FA1"/>
    <w:rsid w:val="002D2EEE"/>
    <w:rsid w:val="002D3513"/>
    <w:rsid w:val="002D4892"/>
    <w:rsid w:val="002D5A2A"/>
    <w:rsid w:val="002D5B38"/>
    <w:rsid w:val="002D6AA4"/>
    <w:rsid w:val="002E04FB"/>
    <w:rsid w:val="002E0975"/>
    <w:rsid w:val="002E0D69"/>
    <w:rsid w:val="002E4468"/>
    <w:rsid w:val="002E65E1"/>
    <w:rsid w:val="002E67FC"/>
    <w:rsid w:val="002E7C77"/>
    <w:rsid w:val="002E7F59"/>
    <w:rsid w:val="002F0153"/>
    <w:rsid w:val="002F1FCF"/>
    <w:rsid w:val="002F3026"/>
    <w:rsid w:val="002F3393"/>
    <w:rsid w:val="002F3C40"/>
    <w:rsid w:val="002F409D"/>
    <w:rsid w:val="002F4D11"/>
    <w:rsid w:val="002F5971"/>
    <w:rsid w:val="002F6956"/>
    <w:rsid w:val="002F698A"/>
    <w:rsid w:val="0030087E"/>
    <w:rsid w:val="003013DC"/>
    <w:rsid w:val="003014D7"/>
    <w:rsid w:val="00301CD3"/>
    <w:rsid w:val="00301F6F"/>
    <w:rsid w:val="00302B13"/>
    <w:rsid w:val="00302BBB"/>
    <w:rsid w:val="00303FDF"/>
    <w:rsid w:val="00304821"/>
    <w:rsid w:val="00304960"/>
    <w:rsid w:val="0030564D"/>
    <w:rsid w:val="003061C8"/>
    <w:rsid w:val="003106FC"/>
    <w:rsid w:val="00310BC2"/>
    <w:rsid w:val="00312AC0"/>
    <w:rsid w:val="0031472E"/>
    <w:rsid w:val="00315BC7"/>
    <w:rsid w:val="00316333"/>
    <w:rsid w:val="0031661C"/>
    <w:rsid w:val="0032166F"/>
    <w:rsid w:val="00322DBA"/>
    <w:rsid w:val="00323453"/>
    <w:rsid w:val="003244C9"/>
    <w:rsid w:val="003262E2"/>
    <w:rsid w:val="003269B1"/>
    <w:rsid w:val="00326ED6"/>
    <w:rsid w:val="00330A4A"/>
    <w:rsid w:val="00333FAE"/>
    <w:rsid w:val="003343B1"/>
    <w:rsid w:val="0033641C"/>
    <w:rsid w:val="003379B9"/>
    <w:rsid w:val="0034099E"/>
    <w:rsid w:val="0034240D"/>
    <w:rsid w:val="00342956"/>
    <w:rsid w:val="00342AD5"/>
    <w:rsid w:val="00343596"/>
    <w:rsid w:val="00343BBC"/>
    <w:rsid w:val="00343EBF"/>
    <w:rsid w:val="0034490E"/>
    <w:rsid w:val="003506A8"/>
    <w:rsid w:val="003516B4"/>
    <w:rsid w:val="00351892"/>
    <w:rsid w:val="003518D3"/>
    <w:rsid w:val="00352175"/>
    <w:rsid w:val="00352393"/>
    <w:rsid w:val="00352601"/>
    <w:rsid w:val="003616E1"/>
    <w:rsid w:val="00361C79"/>
    <w:rsid w:val="00361E88"/>
    <w:rsid w:val="0036266F"/>
    <w:rsid w:val="00362EC1"/>
    <w:rsid w:val="003630C7"/>
    <w:rsid w:val="00364202"/>
    <w:rsid w:val="00364821"/>
    <w:rsid w:val="00364CE0"/>
    <w:rsid w:val="003658B7"/>
    <w:rsid w:val="00365DE0"/>
    <w:rsid w:val="00366016"/>
    <w:rsid w:val="0036709E"/>
    <w:rsid w:val="00367A50"/>
    <w:rsid w:val="0037193B"/>
    <w:rsid w:val="00374691"/>
    <w:rsid w:val="00375385"/>
    <w:rsid w:val="0037608D"/>
    <w:rsid w:val="003761AA"/>
    <w:rsid w:val="00376F55"/>
    <w:rsid w:val="00377012"/>
    <w:rsid w:val="0037749E"/>
    <w:rsid w:val="00380B72"/>
    <w:rsid w:val="00380D71"/>
    <w:rsid w:val="00380F57"/>
    <w:rsid w:val="00382E60"/>
    <w:rsid w:val="00382EC6"/>
    <w:rsid w:val="003841B6"/>
    <w:rsid w:val="003850BC"/>
    <w:rsid w:val="00386148"/>
    <w:rsid w:val="00386D72"/>
    <w:rsid w:val="003946A3"/>
    <w:rsid w:val="00395412"/>
    <w:rsid w:val="00397E44"/>
    <w:rsid w:val="003A00EE"/>
    <w:rsid w:val="003A01CB"/>
    <w:rsid w:val="003A1044"/>
    <w:rsid w:val="003A2C54"/>
    <w:rsid w:val="003A3836"/>
    <w:rsid w:val="003A4091"/>
    <w:rsid w:val="003A49E6"/>
    <w:rsid w:val="003A4B89"/>
    <w:rsid w:val="003A5A8D"/>
    <w:rsid w:val="003A5E6A"/>
    <w:rsid w:val="003A604F"/>
    <w:rsid w:val="003A675D"/>
    <w:rsid w:val="003A7799"/>
    <w:rsid w:val="003B1355"/>
    <w:rsid w:val="003B2B49"/>
    <w:rsid w:val="003B5674"/>
    <w:rsid w:val="003B77E5"/>
    <w:rsid w:val="003C1051"/>
    <w:rsid w:val="003C2CA3"/>
    <w:rsid w:val="003C6618"/>
    <w:rsid w:val="003C6C26"/>
    <w:rsid w:val="003C75DB"/>
    <w:rsid w:val="003D2658"/>
    <w:rsid w:val="003D3BE1"/>
    <w:rsid w:val="003D573D"/>
    <w:rsid w:val="003D6C2D"/>
    <w:rsid w:val="003D6DB8"/>
    <w:rsid w:val="003D783C"/>
    <w:rsid w:val="003E0694"/>
    <w:rsid w:val="003E06D7"/>
    <w:rsid w:val="003E0967"/>
    <w:rsid w:val="003E0C7F"/>
    <w:rsid w:val="003E1728"/>
    <w:rsid w:val="003E3082"/>
    <w:rsid w:val="003E364E"/>
    <w:rsid w:val="003E5374"/>
    <w:rsid w:val="003E5815"/>
    <w:rsid w:val="003F1243"/>
    <w:rsid w:val="003F2436"/>
    <w:rsid w:val="003F2950"/>
    <w:rsid w:val="003F3F39"/>
    <w:rsid w:val="003F4A17"/>
    <w:rsid w:val="0040287E"/>
    <w:rsid w:val="00407244"/>
    <w:rsid w:val="0040758E"/>
    <w:rsid w:val="0041103A"/>
    <w:rsid w:val="004114F5"/>
    <w:rsid w:val="0041247D"/>
    <w:rsid w:val="0041339D"/>
    <w:rsid w:val="004136E6"/>
    <w:rsid w:val="004161B2"/>
    <w:rsid w:val="004179F4"/>
    <w:rsid w:val="0042197D"/>
    <w:rsid w:val="00421CE3"/>
    <w:rsid w:val="00421E96"/>
    <w:rsid w:val="00423183"/>
    <w:rsid w:val="00424B09"/>
    <w:rsid w:val="004263FD"/>
    <w:rsid w:val="00427656"/>
    <w:rsid w:val="00427F6D"/>
    <w:rsid w:val="0043006E"/>
    <w:rsid w:val="00430ED0"/>
    <w:rsid w:val="004313C7"/>
    <w:rsid w:val="004344AB"/>
    <w:rsid w:val="00434AE7"/>
    <w:rsid w:val="0043501F"/>
    <w:rsid w:val="00436847"/>
    <w:rsid w:val="00436F7B"/>
    <w:rsid w:val="00437BD4"/>
    <w:rsid w:val="00437C6E"/>
    <w:rsid w:val="0044035C"/>
    <w:rsid w:val="00440493"/>
    <w:rsid w:val="00440FC5"/>
    <w:rsid w:val="0044161C"/>
    <w:rsid w:val="0044179B"/>
    <w:rsid w:val="00441A68"/>
    <w:rsid w:val="00441E3A"/>
    <w:rsid w:val="0044261F"/>
    <w:rsid w:val="00443C1B"/>
    <w:rsid w:val="0044674E"/>
    <w:rsid w:val="00454804"/>
    <w:rsid w:val="00454A2E"/>
    <w:rsid w:val="00455FA9"/>
    <w:rsid w:val="0045623F"/>
    <w:rsid w:val="00456490"/>
    <w:rsid w:val="0045778B"/>
    <w:rsid w:val="00461CB3"/>
    <w:rsid w:val="00461DFE"/>
    <w:rsid w:val="00462742"/>
    <w:rsid w:val="004639C9"/>
    <w:rsid w:val="004665C5"/>
    <w:rsid w:val="00473BFB"/>
    <w:rsid w:val="004740E4"/>
    <w:rsid w:val="00475B1B"/>
    <w:rsid w:val="0048026F"/>
    <w:rsid w:val="00482129"/>
    <w:rsid w:val="004823D3"/>
    <w:rsid w:val="00482A7E"/>
    <w:rsid w:val="00483578"/>
    <w:rsid w:val="00484868"/>
    <w:rsid w:val="004853A3"/>
    <w:rsid w:val="00485A82"/>
    <w:rsid w:val="00486A4F"/>
    <w:rsid w:val="00486BA7"/>
    <w:rsid w:val="00487C3E"/>
    <w:rsid w:val="00490AE8"/>
    <w:rsid w:val="00490E9E"/>
    <w:rsid w:val="00491722"/>
    <w:rsid w:val="00491A6A"/>
    <w:rsid w:val="0049214D"/>
    <w:rsid w:val="0049344F"/>
    <w:rsid w:val="00493C59"/>
    <w:rsid w:val="004957B4"/>
    <w:rsid w:val="00495EF2"/>
    <w:rsid w:val="004A030A"/>
    <w:rsid w:val="004A0E96"/>
    <w:rsid w:val="004A2142"/>
    <w:rsid w:val="004A36C9"/>
    <w:rsid w:val="004A4B9C"/>
    <w:rsid w:val="004A522D"/>
    <w:rsid w:val="004A60FA"/>
    <w:rsid w:val="004A663F"/>
    <w:rsid w:val="004A706C"/>
    <w:rsid w:val="004A7C6F"/>
    <w:rsid w:val="004B17F0"/>
    <w:rsid w:val="004B2743"/>
    <w:rsid w:val="004B286F"/>
    <w:rsid w:val="004B28AA"/>
    <w:rsid w:val="004B3124"/>
    <w:rsid w:val="004B681C"/>
    <w:rsid w:val="004B6F95"/>
    <w:rsid w:val="004B7810"/>
    <w:rsid w:val="004C0773"/>
    <w:rsid w:val="004C5DBF"/>
    <w:rsid w:val="004C6E85"/>
    <w:rsid w:val="004C75B4"/>
    <w:rsid w:val="004D3B07"/>
    <w:rsid w:val="004D40ED"/>
    <w:rsid w:val="004D5341"/>
    <w:rsid w:val="004D607C"/>
    <w:rsid w:val="004D691C"/>
    <w:rsid w:val="004D6AB3"/>
    <w:rsid w:val="004D6B41"/>
    <w:rsid w:val="004D6D6C"/>
    <w:rsid w:val="004D7666"/>
    <w:rsid w:val="004D7E7A"/>
    <w:rsid w:val="004E35BE"/>
    <w:rsid w:val="004E6E21"/>
    <w:rsid w:val="004F0E6A"/>
    <w:rsid w:val="004F111B"/>
    <w:rsid w:val="004F24FC"/>
    <w:rsid w:val="004F3B7C"/>
    <w:rsid w:val="004F6AC9"/>
    <w:rsid w:val="004F7D1A"/>
    <w:rsid w:val="005003D6"/>
    <w:rsid w:val="00501D29"/>
    <w:rsid w:val="00501D5B"/>
    <w:rsid w:val="00501E97"/>
    <w:rsid w:val="00503A08"/>
    <w:rsid w:val="005041CC"/>
    <w:rsid w:val="00504A68"/>
    <w:rsid w:val="00504DA5"/>
    <w:rsid w:val="005055C0"/>
    <w:rsid w:val="00505CD8"/>
    <w:rsid w:val="00506504"/>
    <w:rsid w:val="00507002"/>
    <w:rsid w:val="005079EF"/>
    <w:rsid w:val="0051019E"/>
    <w:rsid w:val="00510D2C"/>
    <w:rsid w:val="00511A77"/>
    <w:rsid w:val="00512916"/>
    <w:rsid w:val="00513B8D"/>
    <w:rsid w:val="00514E0A"/>
    <w:rsid w:val="00514FBF"/>
    <w:rsid w:val="00514FD0"/>
    <w:rsid w:val="00515682"/>
    <w:rsid w:val="005175A4"/>
    <w:rsid w:val="0052252D"/>
    <w:rsid w:val="0052366B"/>
    <w:rsid w:val="00524F37"/>
    <w:rsid w:val="00525B62"/>
    <w:rsid w:val="005307A8"/>
    <w:rsid w:val="00530965"/>
    <w:rsid w:val="00532A81"/>
    <w:rsid w:val="00534B59"/>
    <w:rsid w:val="00535BAA"/>
    <w:rsid w:val="0053679E"/>
    <w:rsid w:val="0053744E"/>
    <w:rsid w:val="005417BB"/>
    <w:rsid w:val="005421BB"/>
    <w:rsid w:val="005429D9"/>
    <w:rsid w:val="00544DC6"/>
    <w:rsid w:val="0054539B"/>
    <w:rsid w:val="00545D4F"/>
    <w:rsid w:val="00546819"/>
    <w:rsid w:val="00547BE3"/>
    <w:rsid w:val="005510D7"/>
    <w:rsid w:val="00552678"/>
    <w:rsid w:val="00555B8C"/>
    <w:rsid w:val="00556013"/>
    <w:rsid w:val="00556409"/>
    <w:rsid w:val="005573A6"/>
    <w:rsid w:val="00562722"/>
    <w:rsid w:val="0056377B"/>
    <w:rsid w:val="00563BAF"/>
    <w:rsid w:val="00563DF6"/>
    <w:rsid w:val="00563E5C"/>
    <w:rsid w:val="0056420F"/>
    <w:rsid w:val="0056624D"/>
    <w:rsid w:val="00566782"/>
    <w:rsid w:val="00571FEB"/>
    <w:rsid w:val="0057319D"/>
    <w:rsid w:val="00574312"/>
    <w:rsid w:val="00574BEF"/>
    <w:rsid w:val="00575628"/>
    <w:rsid w:val="00577BEA"/>
    <w:rsid w:val="00577D66"/>
    <w:rsid w:val="00580D97"/>
    <w:rsid w:val="00581B39"/>
    <w:rsid w:val="005827B2"/>
    <w:rsid w:val="00584151"/>
    <w:rsid w:val="00585891"/>
    <w:rsid w:val="00585EA8"/>
    <w:rsid w:val="00586636"/>
    <w:rsid w:val="005912D7"/>
    <w:rsid w:val="005915B4"/>
    <w:rsid w:val="00592D02"/>
    <w:rsid w:val="0059364E"/>
    <w:rsid w:val="005958F4"/>
    <w:rsid w:val="005966CF"/>
    <w:rsid w:val="0059787F"/>
    <w:rsid w:val="00597FC8"/>
    <w:rsid w:val="005A1B17"/>
    <w:rsid w:val="005A273A"/>
    <w:rsid w:val="005A3B73"/>
    <w:rsid w:val="005A3D52"/>
    <w:rsid w:val="005A6359"/>
    <w:rsid w:val="005B03AD"/>
    <w:rsid w:val="005B436C"/>
    <w:rsid w:val="005B43FE"/>
    <w:rsid w:val="005B6FA2"/>
    <w:rsid w:val="005B7BF7"/>
    <w:rsid w:val="005C4494"/>
    <w:rsid w:val="005C4D96"/>
    <w:rsid w:val="005C4DDA"/>
    <w:rsid w:val="005C6471"/>
    <w:rsid w:val="005D1512"/>
    <w:rsid w:val="005D1B70"/>
    <w:rsid w:val="005D235A"/>
    <w:rsid w:val="005D2425"/>
    <w:rsid w:val="005D2429"/>
    <w:rsid w:val="005D3342"/>
    <w:rsid w:val="005D4313"/>
    <w:rsid w:val="005D4EDB"/>
    <w:rsid w:val="005D618F"/>
    <w:rsid w:val="005D636D"/>
    <w:rsid w:val="005D751B"/>
    <w:rsid w:val="005D7BC3"/>
    <w:rsid w:val="005E01FB"/>
    <w:rsid w:val="005E036E"/>
    <w:rsid w:val="005E0B40"/>
    <w:rsid w:val="005E6115"/>
    <w:rsid w:val="005E7407"/>
    <w:rsid w:val="005E79E4"/>
    <w:rsid w:val="005F0616"/>
    <w:rsid w:val="005F1199"/>
    <w:rsid w:val="005F4454"/>
    <w:rsid w:val="005F4D23"/>
    <w:rsid w:val="005F63CE"/>
    <w:rsid w:val="005F7EDD"/>
    <w:rsid w:val="00600BDA"/>
    <w:rsid w:val="00603438"/>
    <w:rsid w:val="006044B2"/>
    <w:rsid w:val="006065BC"/>
    <w:rsid w:val="00610B3B"/>
    <w:rsid w:val="00610C21"/>
    <w:rsid w:val="00610C94"/>
    <w:rsid w:val="00610D13"/>
    <w:rsid w:val="006114B7"/>
    <w:rsid w:val="00611B38"/>
    <w:rsid w:val="006126C9"/>
    <w:rsid w:val="006127BB"/>
    <w:rsid w:val="006131E4"/>
    <w:rsid w:val="006131E7"/>
    <w:rsid w:val="00615489"/>
    <w:rsid w:val="006160A7"/>
    <w:rsid w:val="0062220F"/>
    <w:rsid w:val="00623AE9"/>
    <w:rsid w:val="00625170"/>
    <w:rsid w:val="006255A4"/>
    <w:rsid w:val="0062574D"/>
    <w:rsid w:val="00626655"/>
    <w:rsid w:val="006266F4"/>
    <w:rsid w:val="00630C3E"/>
    <w:rsid w:val="00631603"/>
    <w:rsid w:val="00632C1D"/>
    <w:rsid w:val="006334F4"/>
    <w:rsid w:val="0063528D"/>
    <w:rsid w:val="00635A57"/>
    <w:rsid w:val="00636EFB"/>
    <w:rsid w:val="0063749F"/>
    <w:rsid w:val="00641056"/>
    <w:rsid w:val="00641CC0"/>
    <w:rsid w:val="006421C6"/>
    <w:rsid w:val="006428ED"/>
    <w:rsid w:val="0064473B"/>
    <w:rsid w:val="00645EB6"/>
    <w:rsid w:val="00645F97"/>
    <w:rsid w:val="006471CE"/>
    <w:rsid w:val="00650C23"/>
    <w:rsid w:val="00651ED5"/>
    <w:rsid w:val="00653543"/>
    <w:rsid w:val="00653D0D"/>
    <w:rsid w:val="00654CD1"/>
    <w:rsid w:val="00656540"/>
    <w:rsid w:val="006611D8"/>
    <w:rsid w:val="00661230"/>
    <w:rsid w:val="006612CD"/>
    <w:rsid w:val="0066188E"/>
    <w:rsid w:val="0066295F"/>
    <w:rsid w:val="006644D5"/>
    <w:rsid w:val="0066482E"/>
    <w:rsid w:val="00664950"/>
    <w:rsid w:val="00665014"/>
    <w:rsid w:val="00665B25"/>
    <w:rsid w:val="0066630A"/>
    <w:rsid w:val="006676D7"/>
    <w:rsid w:val="00672916"/>
    <w:rsid w:val="00674C41"/>
    <w:rsid w:val="0067761E"/>
    <w:rsid w:val="00681068"/>
    <w:rsid w:val="00681B3C"/>
    <w:rsid w:val="006823D3"/>
    <w:rsid w:val="00682EEF"/>
    <w:rsid w:val="00683DFF"/>
    <w:rsid w:val="006911CF"/>
    <w:rsid w:val="0069220E"/>
    <w:rsid w:val="006925DA"/>
    <w:rsid w:val="00693FD6"/>
    <w:rsid w:val="00694CCF"/>
    <w:rsid w:val="006A0F05"/>
    <w:rsid w:val="006A513A"/>
    <w:rsid w:val="006A5C54"/>
    <w:rsid w:val="006A654C"/>
    <w:rsid w:val="006A6A14"/>
    <w:rsid w:val="006A7313"/>
    <w:rsid w:val="006B0F0E"/>
    <w:rsid w:val="006B10B2"/>
    <w:rsid w:val="006B1DEC"/>
    <w:rsid w:val="006B2BEC"/>
    <w:rsid w:val="006B36B7"/>
    <w:rsid w:val="006B3DF7"/>
    <w:rsid w:val="006B42D0"/>
    <w:rsid w:val="006B688F"/>
    <w:rsid w:val="006C2C46"/>
    <w:rsid w:val="006C3345"/>
    <w:rsid w:val="006C42AC"/>
    <w:rsid w:val="006C583B"/>
    <w:rsid w:val="006C61C3"/>
    <w:rsid w:val="006C6A23"/>
    <w:rsid w:val="006C7069"/>
    <w:rsid w:val="006D2086"/>
    <w:rsid w:val="006D21DE"/>
    <w:rsid w:val="006D2297"/>
    <w:rsid w:val="006D4A0E"/>
    <w:rsid w:val="006D722E"/>
    <w:rsid w:val="006E1725"/>
    <w:rsid w:val="006E38BE"/>
    <w:rsid w:val="006E47DD"/>
    <w:rsid w:val="006E56DF"/>
    <w:rsid w:val="006E7BF2"/>
    <w:rsid w:val="006F01EC"/>
    <w:rsid w:val="006F0C10"/>
    <w:rsid w:val="006F3650"/>
    <w:rsid w:val="007016BD"/>
    <w:rsid w:val="00701921"/>
    <w:rsid w:val="0070201B"/>
    <w:rsid w:val="007064D5"/>
    <w:rsid w:val="007070D0"/>
    <w:rsid w:val="007075C8"/>
    <w:rsid w:val="00707D81"/>
    <w:rsid w:val="00707D8A"/>
    <w:rsid w:val="00710446"/>
    <w:rsid w:val="007109C8"/>
    <w:rsid w:val="00711016"/>
    <w:rsid w:val="0071140B"/>
    <w:rsid w:val="0071157D"/>
    <w:rsid w:val="00711ED1"/>
    <w:rsid w:val="007123FA"/>
    <w:rsid w:val="007124F2"/>
    <w:rsid w:val="007127B2"/>
    <w:rsid w:val="00714DC9"/>
    <w:rsid w:val="00716C13"/>
    <w:rsid w:val="00716E78"/>
    <w:rsid w:val="00717458"/>
    <w:rsid w:val="007175E7"/>
    <w:rsid w:val="0072023A"/>
    <w:rsid w:val="0072114B"/>
    <w:rsid w:val="00721700"/>
    <w:rsid w:val="00721F8E"/>
    <w:rsid w:val="00722829"/>
    <w:rsid w:val="00722FC3"/>
    <w:rsid w:val="00723007"/>
    <w:rsid w:val="007260A0"/>
    <w:rsid w:val="00726890"/>
    <w:rsid w:val="0072748B"/>
    <w:rsid w:val="0073068E"/>
    <w:rsid w:val="00730739"/>
    <w:rsid w:val="007311AA"/>
    <w:rsid w:val="007314E2"/>
    <w:rsid w:val="00731792"/>
    <w:rsid w:val="00731DEB"/>
    <w:rsid w:val="00732572"/>
    <w:rsid w:val="00733B72"/>
    <w:rsid w:val="0073419B"/>
    <w:rsid w:val="00735C37"/>
    <w:rsid w:val="007373A8"/>
    <w:rsid w:val="00737779"/>
    <w:rsid w:val="007377DF"/>
    <w:rsid w:val="00742867"/>
    <w:rsid w:val="007441A7"/>
    <w:rsid w:val="00744794"/>
    <w:rsid w:val="00747008"/>
    <w:rsid w:val="0075074C"/>
    <w:rsid w:val="00750930"/>
    <w:rsid w:val="00751F19"/>
    <w:rsid w:val="00752870"/>
    <w:rsid w:val="00752A5B"/>
    <w:rsid w:val="00752B6C"/>
    <w:rsid w:val="00753D1D"/>
    <w:rsid w:val="00754574"/>
    <w:rsid w:val="00756B2E"/>
    <w:rsid w:val="00757440"/>
    <w:rsid w:val="007578EB"/>
    <w:rsid w:val="00757D71"/>
    <w:rsid w:val="00760967"/>
    <w:rsid w:val="00760B54"/>
    <w:rsid w:val="00762166"/>
    <w:rsid w:val="00764FB3"/>
    <w:rsid w:val="00766726"/>
    <w:rsid w:val="00774E93"/>
    <w:rsid w:val="00775CA3"/>
    <w:rsid w:val="00780979"/>
    <w:rsid w:val="00784016"/>
    <w:rsid w:val="0078447A"/>
    <w:rsid w:val="0078794F"/>
    <w:rsid w:val="007913F6"/>
    <w:rsid w:val="007921A0"/>
    <w:rsid w:val="007923FE"/>
    <w:rsid w:val="00794F72"/>
    <w:rsid w:val="0079649B"/>
    <w:rsid w:val="007A0354"/>
    <w:rsid w:val="007A16B8"/>
    <w:rsid w:val="007A497D"/>
    <w:rsid w:val="007A4B20"/>
    <w:rsid w:val="007A5391"/>
    <w:rsid w:val="007A675F"/>
    <w:rsid w:val="007A72DF"/>
    <w:rsid w:val="007A7D1F"/>
    <w:rsid w:val="007B2EBE"/>
    <w:rsid w:val="007B32F0"/>
    <w:rsid w:val="007B4A19"/>
    <w:rsid w:val="007B6EE9"/>
    <w:rsid w:val="007B7625"/>
    <w:rsid w:val="007C0B17"/>
    <w:rsid w:val="007C0C07"/>
    <w:rsid w:val="007C2633"/>
    <w:rsid w:val="007C2A71"/>
    <w:rsid w:val="007C53C3"/>
    <w:rsid w:val="007C752C"/>
    <w:rsid w:val="007D0133"/>
    <w:rsid w:val="007D08C7"/>
    <w:rsid w:val="007D0EA9"/>
    <w:rsid w:val="007D23ED"/>
    <w:rsid w:val="007D3038"/>
    <w:rsid w:val="007D6532"/>
    <w:rsid w:val="007D6E23"/>
    <w:rsid w:val="007D7083"/>
    <w:rsid w:val="007D79B5"/>
    <w:rsid w:val="007D7A16"/>
    <w:rsid w:val="007D7A3E"/>
    <w:rsid w:val="007E0F85"/>
    <w:rsid w:val="007E1921"/>
    <w:rsid w:val="007E2090"/>
    <w:rsid w:val="007E3F0E"/>
    <w:rsid w:val="007E4985"/>
    <w:rsid w:val="007E55AE"/>
    <w:rsid w:val="007E7A9E"/>
    <w:rsid w:val="007F0482"/>
    <w:rsid w:val="007F09BB"/>
    <w:rsid w:val="007F378F"/>
    <w:rsid w:val="007F398E"/>
    <w:rsid w:val="007F3E6B"/>
    <w:rsid w:val="007F4491"/>
    <w:rsid w:val="007F4582"/>
    <w:rsid w:val="007F5C52"/>
    <w:rsid w:val="007F5F57"/>
    <w:rsid w:val="007F7025"/>
    <w:rsid w:val="007F7642"/>
    <w:rsid w:val="00800D15"/>
    <w:rsid w:val="00801A46"/>
    <w:rsid w:val="00802328"/>
    <w:rsid w:val="0080399F"/>
    <w:rsid w:val="00804011"/>
    <w:rsid w:val="008105C9"/>
    <w:rsid w:val="00810FC6"/>
    <w:rsid w:val="00812D6D"/>
    <w:rsid w:val="008144D6"/>
    <w:rsid w:val="00815182"/>
    <w:rsid w:val="0081538C"/>
    <w:rsid w:val="008169E7"/>
    <w:rsid w:val="00817FB7"/>
    <w:rsid w:val="00820309"/>
    <w:rsid w:val="0082102B"/>
    <w:rsid w:val="00821D03"/>
    <w:rsid w:val="00824649"/>
    <w:rsid w:val="00825C11"/>
    <w:rsid w:val="008266E1"/>
    <w:rsid w:val="00826C67"/>
    <w:rsid w:val="0083041E"/>
    <w:rsid w:val="00830990"/>
    <w:rsid w:val="008312BF"/>
    <w:rsid w:val="00831E2C"/>
    <w:rsid w:val="00831F44"/>
    <w:rsid w:val="0083369E"/>
    <w:rsid w:val="00834259"/>
    <w:rsid w:val="00834DB6"/>
    <w:rsid w:val="00835BC2"/>
    <w:rsid w:val="00841757"/>
    <w:rsid w:val="00841A79"/>
    <w:rsid w:val="00842074"/>
    <w:rsid w:val="00842215"/>
    <w:rsid w:val="00843D2F"/>
    <w:rsid w:val="008445C7"/>
    <w:rsid w:val="008448A7"/>
    <w:rsid w:val="008450D6"/>
    <w:rsid w:val="00851F34"/>
    <w:rsid w:val="008536FE"/>
    <w:rsid w:val="00853C73"/>
    <w:rsid w:val="008553ED"/>
    <w:rsid w:val="00856A4B"/>
    <w:rsid w:val="0085760A"/>
    <w:rsid w:val="0086135E"/>
    <w:rsid w:val="0086405C"/>
    <w:rsid w:val="00865270"/>
    <w:rsid w:val="00865D76"/>
    <w:rsid w:val="00866B33"/>
    <w:rsid w:val="008723AE"/>
    <w:rsid w:val="00874B5B"/>
    <w:rsid w:val="00874C66"/>
    <w:rsid w:val="00876425"/>
    <w:rsid w:val="008810D0"/>
    <w:rsid w:val="00882363"/>
    <w:rsid w:val="00883D9B"/>
    <w:rsid w:val="00885943"/>
    <w:rsid w:val="00885AD7"/>
    <w:rsid w:val="0088710B"/>
    <w:rsid w:val="008903C9"/>
    <w:rsid w:val="0089238B"/>
    <w:rsid w:val="00894675"/>
    <w:rsid w:val="0089660F"/>
    <w:rsid w:val="008A2286"/>
    <w:rsid w:val="008A2F2F"/>
    <w:rsid w:val="008A42D6"/>
    <w:rsid w:val="008A43D4"/>
    <w:rsid w:val="008A493D"/>
    <w:rsid w:val="008A5A6E"/>
    <w:rsid w:val="008B0746"/>
    <w:rsid w:val="008B0836"/>
    <w:rsid w:val="008B12B7"/>
    <w:rsid w:val="008B1AD5"/>
    <w:rsid w:val="008B1E39"/>
    <w:rsid w:val="008B33C0"/>
    <w:rsid w:val="008B3C8E"/>
    <w:rsid w:val="008B3D07"/>
    <w:rsid w:val="008B4DDD"/>
    <w:rsid w:val="008B4DFC"/>
    <w:rsid w:val="008B673E"/>
    <w:rsid w:val="008B7152"/>
    <w:rsid w:val="008C4251"/>
    <w:rsid w:val="008C74EB"/>
    <w:rsid w:val="008C789B"/>
    <w:rsid w:val="008D12D9"/>
    <w:rsid w:val="008D3C1E"/>
    <w:rsid w:val="008D3EF5"/>
    <w:rsid w:val="008D73FC"/>
    <w:rsid w:val="008D7485"/>
    <w:rsid w:val="008E0FE1"/>
    <w:rsid w:val="008E2252"/>
    <w:rsid w:val="008E2D3C"/>
    <w:rsid w:val="008E3734"/>
    <w:rsid w:val="008E4C29"/>
    <w:rsid w:val="008E5C76"/>
    <w:rsid w:val="008E630F"/>
    <w:rsid w:val="008E6A7A"/>
    <w:rsid w:val="008E7188"/>
    <w:rsid w:val="008F0970"/>
    <w:rsid w:val="008F3158"/>
    <w:rsid w:val="008F6C02"/>
    <w:rsid w:val="008F7D25"/>
    <w:rsid w:val="009001D5"/>
    <w:rsid w:val="0090100F"/>
    <w:rsid w:val="00901DF8"/>
    <w:rsid w:val="00902690"/>
    <w:rsid w:val="0090478D"/>
    <w:rsid w:val="0090591C"/>
    <w:rsid w:val="00905BFC"/>
    <w:rsid w:val="00905E65"/>
    <w:rsid w:val="00905FC4"/>
    <w:rsid w:val="009078FF"/>
    <w:rsid w:val="00914A24"/>
    <w:rsid w:val="0091681A"/>
    <w:rsid w:val="00916DF9"/>
    <w:rsid w:val="00917404"/>
    <w:rsid w:val="00920163"/>
    <w:rsid w:val="00920755"/>
    <w:rsid w:val="0092177D"/>
    <w:rsid w:val="00921ACA"/>
    <w:rsid w:val="00924810"/>
    <w:rsid w:val="0092511A"/>
    <w:rsid w:val="00925340"/>
    <w:rsid w:val="0092612B"/>
    <w:rsid w:val="00926DBF"/>
    <w:rsid w:val="0093011A"/>
    <w:rsid w:val="00930244"/>
    <w:rsid w:val="009315E4"/>
    <w:rsid w:val="00932B5B"/>
    <w:rsid w:val="0093319C"/>
    <w:rsid w:val="00934172"/>
    <w:rsid w:val="009346CD"/>
    <w:rsid w:val="00935F4A"/>
    <w:rsid w:val="009379E3"/>
    <w:rsid w:val="00940E25"/>
    <w:rsid w:val="0094150D"/>
    <w:rsid w:val="0094191A"/>
    <w:rsid w:val="00941C92"/>
    <w:rsid w:val="0094269C"/>
    <w:rsid w:val="00942942"/>
    <w:rsid w:val="00943C0A"/>
    <w:rsid w:val="00943FCC"/>
    <w:rsid w:val="00945316"/>
    <w:rsid w:val="009454BF"/>
    <w:rsid w:val="009478BC"/>
    <w:rsid w:val="00950BC3"/>
    <w:rsid w:val="0095467F"/>
    <w:rsid w:val="00954BCF"/>
    <w:rsid w:val="00954BD2"/>
    <w:rsid w:val="0095538D"/>
    <w:rsid w:val="0095569A"/>
    <w:rsid w:val="00957E30"/>
    <w:rsid w:val="009607FD"/>
    <w:rsid w:val="00960E07"/>
    <w:rsid w:val="009626F1"/>
    <w:rsid w:val="00962ECF"/>
    <w:rsid w:val="00963C09"/>
    <w:rsid w:val="00965FF2"/>
    <w:rsid w:val="00971DDA"/>
    <w:rsid w:val="00972ED1"/>
    <w:rsid w:val="0097529A"/>
    <w:rsid w:val="00976DDA"/>
    <w:rsid w:val="009817B0"/>
    <w:rsid w:val="00982095"/>
    <w:rsid w:val="0098231F"/>
    <w:rsid w:val="0098370C"/>
    <w:rsid w:val="00984970"/>
    <w:rsid w:val="00985A3A"/>
    <w:rsid w:val="0099008C"/>
    <w:rsid w:val="00990312"/>
    <w:rsid w:val="00990AB5"/>
    <w:rsid w:val="0099148D"/>
    <w:rsid w:val="00991A0E"/>
    <w:rsid w:val="00993106"/>
    <w:rsid w:val="00993ACE"/>
    <w:rsid w:val="00994083"/>
    <w:rsid w:val="009947E6"/>
    <w:rsid w:val="00995B78"/>
    <w:rsid w:val="00995E46"/>
    <w:rsid w:val="0099671C"/>
    <w:rsid w:val="009A042D"/>
    <w:rsid w:val="009A22E6"/>
    <w:rsid w:val="009A72D6"/>
    <w:rsid w:val="009A7838"/>
    <w:rsid w:val="009B03DA"/>
    <w:rsid w:val="009B164F"/>
    <w:rsid w:val="009B25C0"/>
    <w:rsid w:val="009B5986"/>
    <w:rsid w:val="009B6319"/>
    <w:rsid w:val="009B7211"/>
    <w:rsid w:val="009C2A3A"/>
    <w:rsid w:val="009C3BB8"/>
    <w:rsid w:val="009C74A0"/>
    <w:rsid w:val="009D099E"/>
    <w:rsid w:val="009D1B1A"/>
    <w:rsid w:val="009D1DEE"/>
    <w:rsid w:val="009D31D6"/>
    <w:rsid w:val="009D4C94"/>
    <w:rsid w:val="009D63CF"/>
    <w:rsid w:val="009D702E"/>
    <w:rsid w:val="009E0632"/>
    <w:rsid w:val="009E2709"/>
    <w:rsid w:val="009E4202"/>
    <w:rsid w:val="009E4E0B"/>
    <w:rsid w:val="009E6841"/>
    <w:rsid w:val="009E6E1C"/>
    <w:rsid w:val="009E6E71"/>
    <w:rsid w:val="009E7245"/>
    <w:rsid w:val="009F02A2"/>
    <w:rsid w:val="009F0B8E"/>
    <w:rsid w:val="009F0E1C"/>
    <w:rsid w:val="009F2104"/>
    <w:rsid w:val="009F26BB"/>
    <w:rsid w:val="009F546A"/>
    <w:rsid w:val="009F54B8"/>
    <w:rsid w:val="009F6B40"/>
    <w:rsid w:val="009F73E4"/>
    <w:rsid w:val="00A00BEA"/>
    <w:rsid w:val="00A01B51"/>
    <w:rsid w:val="00A02073"/>
    <w:rsid w:val="00A02DC7"/>
    <w:rsid w:val="00A05B98"/>
    <w:rsid w:val="00A117E6"/>
    <w:rsid w:val="00A12E7A"/>
    <w:rsid w:val="00A153EF"/>
    <w:rsid w:val="00A16456"/>
    <w:rsid w:val="00A203FA"/>
    <w:rsid w:val="00A20931"/>
    <w:rsid w:val="00A20C08"/>
    <w:rsid w:val="00A21FEE"/>
    <w:rsid w:val="00A23004"/>
    <w:rsid w:val="00A23051"/>
    <w:rsid w:val="00A24B16"/>
    <w:rsid w:val="00A24D33"/>
    <w:rsid w:val="00A24DA2"/>
    <w:rsid w:val="00A30001"/>
    <w:rsid w:val="00A331CA"/>
    <w:rsid w:val="00A3356B"/>
    <w:rsid w:val="00A35CC1"/>
    <w:rsid w:val="00A35EAA"/>
    <w:rsid w:val="00A401E2"/>
    <w:rsid w:val="00A4181F"/>
    <w:rsid w:val="00A41E15"/>
    <w:rsid w:val="00A4263B"/>
    <w:rsid w:val="00A43036"/>
    <w:rsid w:val="00A436AC"/>
    <w:rsid w:val="00A445EE"/>
    <w:rsid w:val="00A44EE2"/>
    <w:rsid w:val="00A45051"/>
    <w:rsid w:val="00A46656"/>
    <w:rsid w:val="00A50529"/>
    <w:rsid w:val="00A52D65"/>
    <w:rsid w:val="00A52EB6"/>
    <w:rsid w:val="00A53245"/>
    <w:rsid w:val="00A55529"/>
    <w:rsid w:val="00A55D6F"/>
    <w:rsid w:val="00A56BD6"/>
    <w:rsid w:val="00A6004B"/>
    <w:rsid w:val="00A67D39"/>
    <w:rsid w:val="00A67EB0"/>
    <w:rsid w:val="00A70DBC"/>
    <w:rsid w:val="00A71F99"/>
    <w:rsid w:val="00A7214A"/>
    <w:rsid w:val="00A7242D"/>
    <w:rsid w:val="00A725EC"/>
    <w:rsid w:val="00A742BB"/>
    <w:rsid w:val="00A75B00"/>
    <w:rsid w:val="00A7709E"/>
    <w:rsid w:val="00A77850"/>
    <w:rsid w:val="00A82088"/>
    <w:rsid w:val="00A82F2D"/>
    <w:rsid w:val="00A850F3"/>
    <w:rsid w:val="00A85DD3"/>
    <w:rsid w:val="00A86F1B"/>
    <w:rsid w:val="00A91489"/>
    <w:rsid w:val="00A9305B"/>
    <w:rsid w:val="00A9404D"/>
    <w:rsid w:val="00AA01A9"/>
    <w:rsid w:val="00AA050E"/>
    <w:rsid w:val="00AA1140"/>
    <w:rsid w:val="00AA4A12"/>
    <w:rsid w:val="00AA4C1B"/>
    <w:rsid w:val="00AA4D22"/>
    <w:rsid w:val="00AA518C"/>
    <w:rsid w:val="00AA6423"/>
    <w:rsid w:val="00AA7B9A"/>
    <w:rsid w:val="00AB042A"/>
    <w:rsid w:val="00AB08B3"/>
    <w:rsid w:val="00AB0BCB"/>
    <w:rsid w:val="00AB0DFF"/>
    <w:rsid w:val="00AB1CF0"/>
    <w:rsid w:val="00AB26D9"/>
    <w:rsid w:val="00AB2B18"/>
    <w:rsid w:val="00AB2CA5"/>
    <w:rsid w:val="00AB2D45"/>
    <w:rsid w:val="00AB33A0"/>
    <w:rsid w:val="00AB34EE"/>
    <w:rsid w:val="00AB3C77"/>
    <w:rsid w:val="00AB547E"/>
    <w:rsid w:val="00AB5917"/>
    <w:rsid w:val="00AB73BF"/>
    <w:rsid w:val="00AB7B10"/>
    <w:rsid w:val="00AC035A"/>
    <w:rsid w:val="00AC309E"/>
    <w:rsid w:val="00AC3C55"/>
    <w:rsid w:val="00AC418F"/>
    <w:rsid w:val="00AC6096"/>
    <w:rsid w:val="00AC652E"/>
    <w:rsid w:val="00AC66C0"/>
    <w:rsid w:val="00AC6716"/>
    <w:rsid w:val="00AD0817"/>
    <w:rsid w:val="00AD1D09"/>
    <w:rsid w:val="00AD7756"/>
    <w:rsid w:val="00AE1B36"/>
    <w:rsid w:val="00AE3753"/>
    <w:rsid w:val="00AE462D"/>
    <w:rsid w:val="00AE487C"/>
    <w:rsid w:val="00AE5AF6"/>
    <w:rsid w:val="00AE5F54"/>
    <w:rsid w:val="00AE77D7"/>
    <w:rsid w:val="00AF0438"/>
    <w:rsid w:val="00AF2269"/>
    <w:rsid w:val="00AF23E4"/>
    <w:rsid w:val="00AF391C"/>
    <w:rsid w:val="00AF5BA4"/>
    <w:rsid w:val="00AF6336"/>
    <w:rsid w:val="00AF6E44"/>
    <w:rsid w:val="00AF7BF6"/>
    <w:rsid w:val="00B00EC0"/>
    <w:rsid w:val="00B01E38"/>
    <w:rsid w:val="00B026C3"/>
    <w:rsid w:val="00B0349E"/>
    <w:rsid w:val="00B03685"/>
    <w:rsid w:val="00B04D72"/>
    <w:rsid w:val="00B06316"/>
    <w:rsid w:val="00B06655"/>
    <w:rsid w:val="00B10468"/>
    <w:rsid w:val="00B11748"/>
    <w:rsid w:val="00B11BF5"/>
    <w:rsid w:val="00B1200E"/>
    <w:rsid w:val="00B12154"/>
    <w:rsid w:val="00B1288A"/>
    <w:rsid w:val="00B12FF6"/>
    <w:rsid w:val="00B132CD"/>
    <w:rsid w:val="00B1636C"/>
    <w:rsid w:val="00B1649B"/>
    <w:rsid w:val="00B17618"/>
    <w:rsid w:val="00B22E16"/>
    <w:rsid w:val="00B23E92"/>
    <w:rsid w:val="00B256B6"/>
    <w:rsid w:val="00B25CF0"/>
    <w:rsid w:val="00B26A9A"/>
    <w:rsid w:val="00B30B28"/>
    <w:rsid w:val="00B30C0E"/>
    <w:rsid w:val="00B3323C"/>
    <w:rsid w:val="00B34454"/>
    <w:rsid w:val="00B35519"/>
    <w:rsid w:val="00B375AE"/>
    <w:rsid w:val="00B403B8"/>
    <w:rsid w:val="00B409E3"/>
    <w:rsid w:val="00B410F4"/>
    <w:rsid w:val="00B43A8C"/>
    <w:rsid w:val="00B43C82"/>
    <w:rsid w:val="00B43FD4"/>
    <w:rsid w:val="00B45AB3"/>
    <w:rsid w:val="00B45DBE"/>
    <w:rsid w:val="00B46DC6"/>
    <w:rsid w:val="00B473CE"/>
    <w:rsid w:val="00B47CEC"/>
    <w:rsid w:val="00B51769"/>
    <w:rsid w:val="00B518B6"/>
    <w:rsid w:val="00B5204C"/>
    <w:rsid w:val="00B553E7"/>
    <w:rsid w:val="00B57015"/>
    <w:rsid w:val="00B5747C"/>
    <w:rsid w:val="00B61585"/>
    <w:rsid w:val="00B61CD6"/>
    <w:rsid w:val="00B622F7"/>
    <w:rsid w:val="00B647E5"/>
    <w:rsid w:val="00B6514B"/>
    <w:rsid w:val="00B66D70"/>
    <w:rsid w:val="00B72137"/>
    <w:rsid w:val="00B72A05"/>
    <w:rsid w:val="00B72D39"/>
    <w:rsid w:val="00B742EA"/>
    <w:rsid w:val="00B755D3"/>
    <w:rsid w:val="00B767DB"/>
    <w:rsid w:val="00B80155"/>
    <w:rsid w:val="00B81249"/>
    <w:rsid w:val="00B830E3"/>
    <w:rsid w:val="00B83626"/>
    <w:rsid w:val="00B83BB3"/>
    <w:rsid w:val="00B846DF"/>
    <w:rsid w:val="00B862CD"/>
    <w:rsid w:val="00B87951"/>
    <w:rsid w:val="00B92EB0"/>
    <w:rsid w:val="00B9379B"/>
    <w:rsid w:val="00B9404C"/>
    <w:rsid w:val="00B94CEF"/>
    <w:rsid w:val="00B9732B"/>
    <w:rsid w:val="00B97DA4"/>
    <w:rsid w:val="00BA17BC"/>
    <w:rsid w:val="00BA1A1A"/>
    <w:rsid w:val="00BA1C48"/>
    <w:rsid w:val="00BA2C95"/>
    <w:rsid w:val="00BA3412"/>
    <w:rsid w:val="00BA40D6"/>
    <w:rsid w:val="00BA5895"/>
    <w:rsid w:val="00BA7BCB"/>
    <w:rsid w:val="00BB0C4B"/>
    <w:rsid w:val="00BB0FF5"/>
    <w:rsid w:val="00BB25F0"/>
    <w:rsid w:val="00BB294D"/>
    <w:rsid w:val="00BB40D4"/>
    <w:rsid w:val="00BB4AD0"/>
    <w:rsid w:val="00BB6AEF"/>
    <w:rsid w:val="00BB7179"/>
    <w:rsid w:val="00BB7A2D"/>
    <w:rsid w:val="00BC0183"/>
    <w:rsid w:val="00BC36A3"/>
    <w:rsid w:val="00BC5430"/>
    <w:rsid w:val="00BC7442"/>
    <w:rsid w:val="00BD0AAB"/>
    <w:rsid w:val="00BD1093"/>
    <w:rsid w:val="00BD193F"/>
    <w:rsid w:val="00BD1AC6"/>
    <w:rsid w:val="00BD3B90"/>
    <w:rsid w:val="00BD51F5"/>
    <w:rsid w:val="00BD5773"/>
    <w:rsid w:val="00BD5774"/>
    <w:rsid w:val="00BD61AB"/>
    <w:rsid w:val="00BD6476"/>
    <w:rsid w:val="00BD709F"/>
    <w:rsid w:val="00BE1961"/>
    <w:rsid w:val="00BE238D"/>
    <w:rsid w:val="00BE2711"/>
    <w:rsid w:val="00BE3B5F"/>
    <w:rsid w:val="00BE6B83"/>
    <w:rsid w:val="00BE7C91"/>
    <w:rsid w:val="00BF0631"/>
    <w:rsid w:val="00BF0B65"/>
    <w:rsid w:val="00BF10D0"/>
    <w:rsid w:val="00BF1BC7"/>
    <w:rsid w:val="00BF227F"/>
    <w:rsid w:val="00BF242F"/>
    <w:rsid w:val="00BF519B"/>
    <w:rsid w:val="00BF5343"/>
    <w:rsid w:val="00C00738"/>
    <w:rsid w:val="00C0296E"/>
    <w:rsid w:val="00C02F4B"/>
    <w:rsid w:val="00C03DDE"/>
    <w:rsid w:val="00C04166"/>
    <w:rsid w:val="00C0525C"/>
    <w:rsid w:val="00C06A1E"/>
    <w:rsid w:val="00C07D3A"/>
    <w:rsid w:val="00C10200"/>
    <w:rsid w:val="00C117DD"/>
    <w:rsid w:val="00C12233"/>
    <w:rsid w:val="00C126CB"/>
    <w:rsid w:val="00C13230"/>
    <w:rsid w:val="00C15D1E"/>
    <w:rsid w:val="00C1717C"/>
    <w:rsid w:val="00C17824"/>
    <w:rsid w:val="00C17B68"/>
    <w:rsid w:val="00C17DF9"/>
    <w:rsid w:val="00C20558"/>
    <w:rsid w:val="00C21C5D"/>
    <w:rsid w:val="00C22646"/>
    <w:rsid w:val="00C24FA4"/>
    <w:rsid w:val="00C2598B"/>
    <w:rsid w:val="00C26807"/>
    <w:rsid w:val="00C2761D"/>
    <w:rsid w:val="00C27F4E"/>
    <w:rsid w:val="00C30B20"/>
    <w:rsid w:val="00C3481D"/>
    <w:rsid w:val="00C34A04"/>
    <w:rsid w:val="00C37522"/>
    <w:rsid w:val="00C407C9"/>
    <w:rsid w:val="00C41398"/>
    <w:rsid w:val="00C43A92"/>
    <w:rsid w:val="00C4447F"/>
    <w:rsid w:val="00C46AEF"/>
    <w:rsid w:val="00C47135"/>
    <w:rsid w:val="00C505E8"/>
    <w:rsid w:val="00C52EF5"/>
    <w:rsid w:val="00C54E31"/>
    <w:rsid w:val="00C56403"/>
    <w:rsid w:val="00C56599"/>
    <w:rsid w:val="00C60CC7"/>
    <w:rsid w:val="00C6696C"/>
    <w:rsid w:val="00C67DF7"/>
    <w:rsid w:val="00C70636"/>
    <w:rsid w:val="00C70F34"/>
    <w:rsid w:val="00C71C52"/>
    <w:rsid w:val="00C72F87"/>
    <w:rsid w:val="00C73594"/>
    <w:rsid w:val="00C751A1"/>
    <w:rsid w:val="00C776EB"/>
    <w:rsid w:val="00C77F33"/>
    <w:rsid w:val="00C8090E"/>
    <w:rsid w:val="00C80985"/>
    <w:rsid w:val="00C80AC0"/>
    <w:rsid w:val="00C81F03"/>
    <w:rsid w:val="00C82583"/>
    <w:rsid w:val="00C82B7A"/>
    <w:rsid w:val="00C84754"/>
    <w:rsid w:val="00C84917"/>
    <w:rsid w:val="00C85346"/>
    <w:rsid w:val="00C87022"/>
    <w:rsid w:val="00C90AB7"/>
    <w:rsid w:val="00C94013"/>
    <w:rsid w:val="00C95246"/>
    <w:rsid w:val="00CA03D8"/>
    <w:rsid w:val="00CA0A90"/>
    <w:rsid w:val="00CA1394"/>
    <w:rsid w:val="00CA2CB8"/>
    <w:rsid w:val="00CA307C"/>
    <w:rsid w:val="00CA5695"/>
    <w:rsid w:val="00CA6CC8"/>
    <w:rsid w:val="00CB0005"/>
    <w:rsid w:val="00CB1801"/>
    <w:rsid w:val="00CB3353"/>
    <w:rsid w:val="00CB33B9"/>
    <w:rsid w:val="00CC25C4"/>
    <w:rsid w:val="00CC3E00"/>
    <w:rsid w:val="00CC4811"/>
    <w:rsid w:val="00CC5E49"/>
    <w:rsid w:val="00CD087E"/>
    <w:rsid w:val="00CD0DDB"/>
    <w:rsid w:val="00CD2537"/>
    <w:rsid w:val="00CD34EC"/>
    <w:rsid w:val="00CD37BC"/>
    <w:rsid w:val="00CD7D23"/>
    <w:rsid w:val="00CD7EF3"/>
    <w:rsid w:val="00CE0440"/>
    <w:rsid w:val="00CE3272"/>
    <w:rsid w:val="00CE32ED"/>
    <w:rsid w:val="00CE3378"/>
    <w:rsid w:val="00CE38EA"/>
    <w:rsid w:val="00CE3960"/>
    <w:rsid w:val="00CE3B80"/>
    <w:rsid w:val="00CE4991"/>
    <w:rsid w:val="00CE61DD"/>
    <w:rsid w:val="00CE66F8"/>
    <w:rsid w:val="00CE704E"/>
    <w:rsid w:val="00CE7777"/>
    <w:rsid w:val="00CF324C"/>
    <w:rsid w:val="00CF6007"/>
    <w:rsid w:val="00CF73C5"/>
    <w:rsid w:val="00CF74DC"/>
    <w:rsid w:val="00D01EAE"/>
    <w:rsid w:val="00D022FE"/>
    <w:rsid w:val="00D0622E"/>
    <w:rsid w:val="00D10238"/>
    <w:rsid w:val="00D10615"/>
    <w:rsid w:val="00D113D5"/>
    <w:rsid w:val="00D11870"/>
    <w:rsid w:val="00D11AD1"/>
    <w:rsid w:val="00D13E1F"/>
    <w:rsid w:val="00D160A8"/>
    <w:rsid w:val="00D20B2A"/>
    <w:rsid w:val="00D21505"/>
    <w:rsid w:val="00D21FE5"/>
    <w:rsid w:val="00D22DDC"/>
    <w:rsid w:val="00D23C42"/>
    <w:rsid w:val="00D2488C"/>
    <w:rsid w:val="00D2636F"/>
    <w:rsid w:val="00D26525"/>
    <w:rsid w:val="00D266BD"/>
    <w:rsid w:val="00D266E6"/>
    <w:rsid w:val="00D27080"/>
    <w:rsid w:val="00D276A2"/>
    <w:rsid w:val="00D27E0F"/>
    <w:rsid w:val="00D33E78"/>
    <w:rsid w:val="00D367EE"/>
    <w:rsid w:val="00D405EE"/>
    <w:rsid w:val="00D45A61"/>
    <w:rsid w:val="00D46A3C"/>
    <w:rsid w:val="00D47241"/>
    <w:rsid w:val="00D50B73"/>
    <w:rsid w:val="00D510E7"/>
    <w:rsid w:val="00D52108"/>
    <w:rsid w:val="00D5249F"/>
    <w:rsid w:val="00D529AB"/>
    <w:rsid w:val="00D54528"/>
    <w:rsid w:val="00D548C2"/>
    <w:rsid w:val="00D55753"/>
    <w:rsid w:val="00D56A4D"/>
    <w:rsid w:val="00D56DD6"/>
    <w:rsid w:val="00D5746D"/>
    <w:rsid w:val="00D574C3"/>
    <w:rsid w:val="00D6063E"/>
    <w:rsid w:val="00D61824"/>
    <w:rsid w:val="00D6247A"/>
    <w:rsid w:val="00D63BAF"/>
    <w:rsid w:val="00D65B27"/>
    <w:rsid w:val="00D65E7E"/>
    <w:rsid w:val="00D70EE3"/>
    <w:rsid w:val="00D736CC"/>
    <w:rsid w:val="00D74D8D"/>
    <w:rsid w:val="00D74E7E"/>
    <w:rsid w:val="00D75465"/>
    <w:rsid w:val="00D77267"/>
    <w:rsid w:val="00D77393"/>
    <w:rsid w:val="00D773BD"/>
    <w:rsid w:val="00D821CD"/>
    <w:rsid w:val="00D86F2B"/>
    <w:rsid w:val="00D87D6A"/>
    <w:rsid w:val="00D91810"/>
    <w:rsid w:val="00D91D20"/>
    <w:rsid w:val="00D93369"/>
    <w:rsid w:val="00D94545"/>
    <w:rsid w:val="00D956DD"/>
    <w:rsid w:val="00D96381"/>
    <w:rsid w:val="00D96529"/>
    <w:rsid w:val="00D9676F"/>
    <w:rsid w:val="00D974D6"/>
    <w:rsid w:val="00DA176D"/>
    <w:rsid w:val="00DA22CB"/>
    <w:rsid w:val="00DA24A3"/>
    <w:rsid w:val="00DA3B71"/>
    <w:rsid w:val="00DA3C72"/>
    <w:rsid w:val="00DB203B"/>
    <w:rsid w:val="00DB23FA"/>
    <w:rsid w:val="00DB282C"/>
    <w:rsid w:val="00DB52D4"/>
    <w:rsid w:val="00DB550E"/>
    <w:rsid w:val="00DB77CA"/>
    <w:rsid w:val="00DB7AE8"/>
    <w:rsid w:val="00DB7C26"/>
    <w:rsid w:val="00DC1FB2"/>
    <w:rsid w:val="00DC209D"/>
    <w:rsid w:val="00DC5EAD"/>
    <w:rsid w:val="00DC67D3"/>
    <w:rsid w:val="00DC6B57"/>
    <w:rsid w:val="00DC7010"/>
    <w:rsid w:val="00DC708C"/>
    <w:rsid w:val="00DD0538"/>
    <w:rsid w:val="00DD2608"/>
    <w:rsid w:val="00DD4CB6"/>
    <w:rsid w:val="00DD721F"/>
    <w:rsid w:val="00DD7709"/>
    <w:rsid w:val="00DE09B5"/>
    <w:rsid w:val="00DE1242"/>
    <w:rsid w:val="00DE1B86"/>
    <w:rsid w:val="00DE208E"/>
    <w:rsid w:val="00DE324E"/>
    <w:rsid w:val="00DE40DA"/>
    <w:rsid w:val="00DE6B96"/>
    <w:rsid w:val="00DF0F16"/>
    <w:rsid w:val="00DF0FB4"/>
    <w:rsid w:val="00DF47D9"/>
    <w:rsid w:val="00DF544D"/>
    <w:rsid w:val="00DF734A"/>
    <w:rsid w:val="00DF7F03"/>
    <w:rsid w:val="00E006D5"/>
    <w:rsid w:val="00E00DB2"/>
    <w:rsid w:val="00E00DEE"/>
    <w:rsid w:val="00E013B1"/>
    <w:rsid w:val="00E01CCD"/>
    <w:rsid w:val="00E0220C"/>
    <w:rsid w:val="00E0359B"/>
    <w:rsid w:val="00E044B9"/>
    <w:rsid w:val="00E04CFB"/>
    <w:rsid w:val="00E053F5"/>
    <w:rsid w:val="00E07541"/>
    <w:rsid w:val="00E10051"/>
    <w:rsid w:val="00E109BA"/>
    <w:rsid w:val="00E14413"/>
    <w:rsid w:val="00E145D0"/>
    <w:rsid w:val="00E15FA9"/>
    <w:rsid w:val="00E16BEA"/>
    <w:rsid w:val="00E16D26"/>
    <w:rsid w:val="00E17F74"/>
    <w:rsid w:val="00E20A1E"/>
    <w:rsid w:val="00E21A85"/>
    <w:rsid w:val="00E22083"/>
    <w:rsid w:val="00E2210C"/>
    <w:rsid w:val="00E22A50"/>
    <w:rsid w:val="00E237A9"/>
    <w:rsid w:val="00E240FA"/>
    <w:rsid w:val="00E246E4"/>
    <w:rsid w:val="00E3242E"/>
    <w:rsid w:val="00E32985"/>
    <w:rsid w:val="00E33D55"/>
    <w:rsid w:val="00E34611"/>
    <w:rsid w:val="00E34B51"/>
    <w:rsid w:val="00E35890"/>
    <w:rsid w:val="00E35FED"/>
    <w:rsid w:val="00E36224"/>
    <w:rsid w:val="00E402B9"/>
    <w:rsid w:val="00E411E9"/>
    <w:rsid w:val="00E41808"/>
    <w:rsid w:val="00E429D0"/>
    <w:rsid w:val="00E43193"/>
    <w:rsid w:val="00E452A9"/>
    <w:rsid w:val="00E45406"/>
    <w:rsid w:val="00E47383"/>
    <w:rsid w:val="00E50522"/>
    <w:rsid w:val="00E51AA8"/>
    <w:rsid w:val="00E52996"/>
    <w:rsid w:val="00E56D89"/>
    <w:rsid w:val="00E62738"/>
    <w:rsid w:val="00E62A48"/>
    <w:rsid w:val="00E62D60"/>
    <w:rsid w:val="00E64062"/>
    <w:rsid w:val="00E6471E"/>
    <w:rsid w:val="00E65F16"/>
    <w:rsid w:val="00E669B8"/>
    <w:rsid w:val="00E678FC"/>
    <w:rsid w:val="00E679C7"/>
    <w:rsid w:val="00E7699A"/>
    <w:rsid w:val="00E76E35"/>
    <w:rsid w:val="00E7732C"/>
    <w:rsid w:val="00E776C4"/>
    <w:rsid w:val="00E810D0"/>
    <w:rsid w:val="00E81A03"/>
    <w:rsid w:val="00E831EA"/>
    <w:rsid w:val="00E83EE6"/>
    <w:rsid w:val="00E840CF"/>
    <w:rsid w:val="00E85B27"/>
    <w:rsid w:val="00E8680E"/>
    <w:rsid w:val="00E91B27"/>
    <w:rsid w:val="00E91DAF"/>
    <w:rsid w:val="00E93227"/>
    <w:rsid w:val="00E950CC"/>
    <w:rsid w:val="00E9557B"/>
    <w:rsid w:val="00E9593D"/>
    <w:rsid w:val="00E96525"/>
    <w:rsid w:val="00EA1B41"/>
    <w:rsid w:val="00EA36E7"/>
    <w:rsid w:val="00EA3F6D"/>
    <w:rsid w:val="00EA534A"/>
    <w:rsid w:val="00EA6419"/>
    <w:rsid w:val="00EA6718"/>
    <w:rsid w:val="00EA7F7D"/>
    <w:rsid w:val="00EB049F"/>
    <w:rsid w:val="00EB1166"/>
    <w:rsid w:val="00EB1BB7"/>
    <w:rsid w:val="00EB2B0B"/>
    <w:rsid w:val="00EB31D4"/>
    <w:rsid w:val="00EB4D70"/>
    <w:rsid w:val="00EB4EEA"/>
    <w:rsid w:val="00EC080D"/>
    <w:rsid w:val="00EC2821"/>
    <w:rsid w:val="00EC2DDF"/>
    <w:rsid w:val="00EC2E66"/>
    <w:rsid w:val="00EC3EF1"/>
    <w:rsid w:val="00EC4711"/>
    <w:rsid w:val="00EC530C"/>
    <w:rsid w:val="00EC5A2F"/>
    <w:rsid w:val="00EC7BAE"/>
    <w:rsid w:val="00EC7DE6"/>
    <w:rsid w:val="00ED2554"/>
    <w:rsid w:val="00ED39C3"/>
    <w:rsid w:val="00ED3DC9"/>
    <w:rsid w:val="00ED55F4"/>
    <w:rsid w:val="00ED5ECD"/>
    <w:rsid w:val="00ED600A"/>
    <w:rsid w:val="00ED7154"/>
    <w:rsid w:val="00ED7A4E"/>
    <w:rsid w:val="00EE1891"/>
    <w:rsid w:val="00EE1ED0"/>
    <w:rsid w:val="00EE27D4"/>
    <w:rsid w:val="00EE27D9"/>
    <w:rsid w:val="00EE2C8C"/>
    <w:rsid w:val="00EE2FB4"/>
    <w:rsid w:val="00EE368A"/>
    <w:rsid w:val="00EE4CAE"/>
    <w:rsid w:val="00EE5778"/>
    <w:rsid w:val="00EE5E73"/>
    <w:rsid w:val="00EE72A3"/>
    <w:rsid w:val="00EF0C4A"/>
    <w:rsid w:val="00EF4708"/>
    <w:rsid w:val="00EF4B3D"/>
    <w:rsid w:val="00EF625D"/>
    <w:rsid w:val="00EF6BE3"/>
    <w:rsid w:val="00EF76D1"/>
    <w:rsid w:val="00EF7B48"/>
    <w:rsid w:val="00EF7E23"/>
    <w:rsid w:val="00F00487"/>
    <w:rsid w:val="00F01194"/>
    <w:rsid w:val="00F01C92"/>
    <w:rsid w:val="00F02768"/>
    <w:rsid w:val="00F04CFE"/>
    <w:rsid w:val="00F04D99"/>
    <w:rsid w:val="00F0556F"/>
    <w:rsid w:val="00F05D83"/>
    <w:rsid w:val="00F06918"/>
    <w:rsid w:val="00F06ECC"/>
    <w:rsid w:val="00F073DE"/>
    <w:rsid w:val="00F07537"/>
    <w:rsid w:val="00F079A1"/>
    <w:rsid w:val="00F10AEF"/>
    <w:rsid w:val="00F13955"/>
    <w:rsid w:val="00F13B0C"/>
    <w:rsid w:val="00F13B28"/>
    <w:rsid w:val="00F14CA0"/>
    <w:rsid w:val="00F15815"/>
    <w:rsid w:val="00F15CA5"/>
    <w:rsid w:val="00F16435"/>
    <w:rsid w:val="00F1662F"/>
    <w:rsid w:val="00F200E2"/>
    <w:rsid w:val="00F2032B"/>
    <w:rsid w:val="00F203A3"/>
    <w:rsid w:val="00F20B34"/>
    <w:rsid w:val="00F2245C"/>
    <w:rsid w:val="00F2247E"/>
    <w:rsid w:val="00F23B72"/>
    <w:rsid w:val="00F24B68"/>
    <w:rsid w:val="00F26A49"/>
    <w:rsid w:val="00F27104"/>
    <w:rsid w:val="00F31154"/>
    <w:rsid w:val="00F31D47"/>
    <w:rsid w:val="00F31D52"/>
    <w:rsid w:val="00F3221F"/>
    <w:rsid w:val="00F34508"/>
    <w:rsid w:val="00F35B1A"/>
    <w:rsid w:val="00F362D6"/>
    <w:rsid w:val="00F3664B"/>
    <w:rsid w:val="00F4004E"/>
    <w:rsid w:val="00F40BA1"/>
    <w:rsid w:val="00F416F2"/>
    <w:rsid w:val="00F445D6"/>
    <w:rsid w:val="00F4615C"/>
    <w:rsid w:val="00F50AAE"/>
    <w:rsid w:val="00F53631"/>
    <w:rsid w:val="00F54A44"/>
    <w:rsid w:val="00F55330"/>
    <w:rsid w:val="00F55CB0"/>
    <w:rsid w:val="00F603E4"/>
    <w:rsid w:val="00F62D18"/>
    <w:rsid w:val="00F62F84"/>
    <w:rsid w:val="00F63375"/>
    <w:rsid w:val="00F63E83"/>
    <w:rsid w:val="00F64FBE"/>
    <w:rsid w:val="00F65435"/>
    <w:rsid w:val="00F6795A"/>
    <w:rsid w:val="00F70698"/>
    <w:rsid w:val="00F718EF"/>
    <w:rsid w:val="00F71B67"/>
    <w:rsid w:val="00F72413"/>
    <w:rsid w:val="00F72F0C"/>
    <w:rsid w:val="00F73C8F"/>
    <w:rsid w:val="00F76037"/>
    <w:rsid w:val="00F773B8"/>
    <w:rsid w:val="00F80331"/>
    <w:rsid w:val="00F8122A"/>
    <w:rsid w:val="00F81F00"/>
    <w:rsid w:val="00F839A8"/>
    <w:rsid w:val="00F83E97"/>
    <w:rsid w:val="00F8408E"/>
    <w:rsid w:val="00F84133"/>
    <w:rsid w:val="00F84A0E"/>
    <w:rsid w:val="00F84D13"/>
    <w:rsid w:val="00F8638C"/>
    <w:rsid w:val="00F86A7C"/>
    <w:rsid w:val="00F87CAB"/>
    <w:rsid w:val="00F87F51"/>
    <w:rsid w:val="00F900C1"/>
    <w:rsid w:val="00F9050E"/>
    <w:rsid w:val="00F907FB"/>
    <w:rsid w:val="00F9211C"/>
    <w:rsid w:val="00F94687"/>
    <w:rsid w:val="00F95193"/>
    <w:rsid w:val="00F96153"/>
    <w:rsid w:val="00F97BF6"/>
    <w:rsid w:val="00F97CCF"/>
    <w:rsid w:val="00FA0328"/>
    <w:rsid w:val="00FA2AE4"/>
    <w:rsid w:val="00FA38AA"/>
    <w:rsid w:val="00FA61FF"/>
    <w:rsid w:val="00FA7023"/>
    <w:rsid w:val="00FA7A78"/>
    <w:rsid w:val="00FB027A"/>
    <w:rsid w:val="00FB0832"/>
    <w:rsid w:val="00FB0E08"/>
    <w:rsid w:val="00FB0FF9"/>
    <w:rsid w:val="00FB3132"/>
    <w:rsid w:val="00FB3860"/>
    <w:rsid w:val="00FB43AE"/>
    <w:rsid w:val="00FB579F"/>
    <w:rsid w:val="00FB5E27"/>
    <w:rsid w:val="00FB7ACA"/>
    <w:rsid w:val="00FC0201"/>
    <w:rsid w:val="00FC0D76"/>
    <w:rsid w:val="00FC1BCD"/>
    <w:rsid w:val="00FC2895"/>
    <w:rsid w:val="00FC356B"/>
    <w:rsid w:val="00FC3CFD"/>
    <w:rsid w:val="00FC40DA"/>
    <w:rsid w:val="00FC57D7"/>
    <w:rsid w:val="00FC61D1"/>
    <w:rsid w:val="00FC66A8"/>
    <w:rsid w:val="00FC74A1"/>
    <w:rsid w:val="00FD17E4"/>
    <w:rsid w:val="00FD2167"/>
    <w:rsid w:val="00FD3748"/>
    <w:rsid w:val="00FD3D39"/>
    <w:rsid w:val="00FD47BA"/>
    <w:rsid w:val="00FD5997"/>
    <w:rsid w:val="00FD6177"/>
    <w:rsid w:val="00FE0620"/>
    <w:rsid w:val="00FE0D7F"/>
    <w:rsid w:val="00FE171C"/>
    <w:rsid w:val="00FE17FC"/>
    <w:rsid w:val="00FE315E"/>
    <w:rsid w:val="00FE5A2D"/>
    <w:rsid w:val="00FE6191"/>
    <w:rsid w:val="00FE799B"/>
    <w:rsid w:val="00FF3570"/>
    <w:rsid w:val="00FF36A2"/>
    <w:rsid w:val="00FF4E8E"/>
    <w:rsid w:val="00FF5A82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62FCDB6A"/>
  <w15:docId w15:val="{B8AB28C3-0DF0-46A0-BDD2-0F556DF5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0CF"/>
    <w:pPr>
      <w:tabs>
        <w:tab w:val="right" w:pos="8640"/>
      </w:tabs>
      <w:jc w:val="both"/>
    </w:pPr>
    <w:rPr>
      <w:rFonts w:ascii="Garamond" w:hAnsi="Garamond"/>
      <w:spacing w:val="-2"/>
      <w:sz w:val="24"/>
    </w:rPr>
  </w:style>
  <w:style w:type="paragraph" w:styleId="Heading1">
    <w:name w:val="heading 1"/>
    <w:basedOn w:val="Normal"/>
    <w:next w:val="BodyText"/>
    <w:qFormat/>
    <w:rsid w:val="008553ED"/>
    <w:pPr>
      <w:keepNext/>
      <w:keepLines/>
      <w:framePr w:wrap="around" w:vAnchor="text" w:hAnchor="text" w:y="1"/>
      <w:spacing w:before="240" w:after="360" w:line="360" w:lineRule="auto"/>
      <w:jc w:val="left"/>
      <w:outlineLvl w:val="0"/>
    </w:pPr>
    <w:rPr>
      <w:b/>
      <w:spacing w:val="0"/>
      <w:sz w:val="52"/>
    </w:rPr>
  </w:style>
  <w:style w:type="paragraph" w:styleId="Heading2">
    <w:name w:val="heading 2"/>
    <w:basedOn w:val="Caption"/>
    <w:next w:val="BodyText"/>
    <w:qFormat/>
    <w:rsid w:val="008553ED"/>
    <w:pPr>
      <w:spacing w:before="360" w:after="240"/>
      <w:ind w:left="0" w:right="1915"/>
      <w:outlineLvl w:val="1"/>
    </w:pPr>
    <w:rPr>
      <w:rFonts w:cstheme="majorBidi"/>
      <w:b/>
      <w:bCs/>
      <w:sz w:val="40"/>
      <w:szCs w:val="36"/>
    </w:rPr>
  </w:style>
  <w:style w:type="paragraph" w:styleId="Heading3">
    <w:name w:val="heading 3"/>
    <w:basedOn w:val="Normal"/>
    <w:next w:val="BodyText"/>
    <w:qFormat/>
    <w:rsid w:val="00E840CF"/>
    <w:pPr>
      <w:keepNext/>
      <w:keepLines/>
      <w:spacing w:before="560" w:after="560"/>
      <w:jc w:val="center"/>
      <w:outlineLvl w:val="2"/>
    </w:pPr>
    <w:rPr>
      <w:caps/>
      <w:spacing w:val="2"/>
      <w:kern w:val="28"/>
    </w:rPr>
  </w:style>
  <w:style w:type="paragraph" w:styleId="Heading4">
    <w:name w:val="heading 4"/>
    <w:basedOn w:val="Normal"/>
    <w:next w:val="BodyText"/>
    <w:qFormat/>
    <w:rsid w:val="00E840CF"/>
    <w:pPr>
      <w:keepNext/>
      <w:keepLines/>
      <w:spacing w:line="360" w:lineRule="auto"/>
      <w:jc w:val="left"/>
      <w:outlineLvl w:val="3"/>
    </w:pPr>
    <w:rPr>
      <w:b/>
      <w:kern w:val="28"/>
    </w:rPr>
  </w:style>
  <w:style w:type="paragraph" w:styleId="Heading5">
    <w:name w:val="heading 5"/>
    <w:basedOn w:val="Normal"/>
    <w:next w:val="BodyText"/>
    <w:qFormat/>
    <w:rsid w:val="00E840CF"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BodyText"/>
    <w:qFormat/>
    <w:rsid w:val="00E840CF"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BodyText"/>
    <w:qFormat/>
    <w:rsid w:val="00E840CF"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BodyText"/>
    <w:qFormat/>
    <w:rsid w:val="00E840CF"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qFormat/>
    <w:rsid w:val="007F5F57"/>
    <w:pPr>
      <w:keepNext/>
      <w:spacing w:before="120"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5F57"/>
    <w:pPr>
      <w:spacing w:line="360" w:lineRule="auto"/>
    </w:pPr>
  </w:style>
  <w:style w:type="character" w:styleId="CommentReference">
    <w:name w:val="annotation reference"/>
    <w:semiHidden/>
    <w:rsid w:val="00E840CF"/>
    <w:rPr>
      <w:sz w:val="16"/>
    </w:rPr>
  </w:style>
  <w:style w:type="paragraph" w:styleId="CommentText">
    <w:name w:val="annotation text"/>
    <w:basedOn w:val="Normal"/>
    <w:semiHidden/>
    <w:rsid w:val="00E840CF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BodyText"/>
    <w:rsid w:val="00E840CF"/>
    <w:pPr>
      <w:spacing w:line="480" w:lineRule="auto"/>
      <w:jc w:val="center"/>
    </w:pPr>
  </w:style>
  <w:style w:type="paragraph" w:styleId="Bibliography">
    <w:name w:val="Bibliography"/>
    <w:basedOn w:val="BodyText"/>
    <w:rsid w:val="00E840CF"/>
    <w:pPr>
      <w:spacing w:line="240" w:lineRule="auto"/>
      <w:ind w:left="360" w:hanging="360"/>
      <w:jc w:val="left"/>
    </w:pPr>
  </w:style>
  <w:style w:type="paragraph" w:styleId="Header">
    <w:name w:val="header"/>
    <w:basedOn w:val="Normal"/>
    <w:link w:val="HeaderChar"/>
    <w:uiPriority w:val="99"/>
    <w:rsid w:val="00E840CF"/>
    <w:pPr>
      <w:tabs>
        <w:tab w:val="center" w:pos="4320"/>
      </w:tabs>
    </w:pPr>
  </w:style>
  <w:style w:type="paragraph" w:customStyle="1" w:styleId="Professor">
    <w:name w:val="Professor"/>
    <w:basedOn w:val="Normal"/>
    <w:rsid w:val="00E840CF"/>
    <w:pPr>
      <w:tabs>
        <w:tab w:val="clear" w:pos="8640"/>
        <w:tab w:val="left" w:pos="5040"/>
      </w:tabs>
      <w:spacing w:after="560"/>
      <w:jc w:val="center"/>
    </w:pPr>
  </w:style>
  <w:style w:type="paragraph" w:styleId="Caption">
    <w:name w:val="caption"/>
    <w:basedOn w:val="Normal"/>
    <w:next w:val="BodyText"/>
    <w:qFormat/>
    <w:rsid w:val="00C4447F"/>
    <w:pPr>
      <w:spacing w:after="560"/>
      <w:ind w:left="1920" w:right="1920"/>
    </w:pPr>
    <w:rPr>
      <w:spacing w:val="0"/>
      <w:sz w:val="22"/>
    </w:rPr>
  </w:style>
  <w:style w:type="paragraph" w:styleId="Date">
    <w:name w:val="Date"/>
    <w:basedOn w:val="BodyText"/>
    <w:rsid w:val="00E840CF"/>
    <w:pPr>
      <w:spacing w:after="560"/>
      <w:jc w:val="center"/>
    </w:pPr>
  </w:style>
  <w:style w:type="paragraph" w:customStyle="1" w:styleId="InformationLines">
    <w:name w:val="Information Lines"/>
    <w:basedOn w:val="Normal"/>
    <w:rsid w:val="00E840CF"/>
    <w:pPr>
      <w:tabs>
        <w:tab w:val="clear" w:pos="8640"/>
        <w:tab w:val="right" w:leader="underscore" w:pos="7445"/>
      </w:tabs>
      <w:spacing w:line="360" w:lineRule="auto"/>
      <w:ind w:left="1440" w:right="720"/>
    </w:pPr>
  </w:style>
  <w:style w:type="character" w:styleId="EndnoteReference">
    <w:name w:val="endnote reference"/>
    <w:semiHidden/>
    <w:rsid w:val="00E840CF"/>
    <w:rPr>
      <w:vertAlign w:val="superscript"/>
    </w:rPr>
  </w:style>
  <w:style w:type="paragraph" w:styleId="EndnoteText">
    <w:name w:val="endnote text"/>
    <w:basedOn w:val="Normal"/>
    <w:semiHidden/>
    <w:rsid w:val="00E840C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rsid w:val="00E840CF"/>
    <w:pPr>
      <w:keepLines/>
      <w:tabs>
        <w:tab w:val="center" w:pos="4320"/>
      </w:tabs>
      <w:jc w:val="center"/>
    </w:pPr>
  </w:style>
  <w:style w:type="paragraph" w:styleId="BodyText2">
    <w:name w:val="Body Text 2"/>
    <w:basedOn w:val="Normal"/>
    <w:rsid w:val="00E840CF"/>
    <w:pPr>
      <w:tabs>
        <w:tab w:val="clear" w:pos="8640"/>
      </w:tabs>
      <w:autoSpaceDE w:val="0"/>
      <w:autoSpaceDN w:val="0"/>
      <w:adjustRightInd w:val="0"/>
      <w:jc w:val="left"/>
    </w:pPr>
    <w:rPr>
      <w:spacing w:val="0"/>
      <w:szCs w:val="24"/>
    </w:rPr>
  </w:style>
  <w:style w:type="character" w:styleId="FootnoteReference">
    <w:name w:val="footnote reference"/>
    <w:semiHidden/>
    <w:rsid w:val="00E840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840C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GlossaryDefinition">
    <w:name w:val="Glossary Definition"/>
    <w:basedOn w:val="BodyText"/>
    <w:rsid w:val="00E840CF"/>
    <w:pPr>
      <w:spacing w:line="240" w:lineRule="auto"/>
    </w:pPr>
  </w:style>
  <w:style w:type="character" w:customStyle="1" w:styleId="GlossaryEntry">
    <w:name w:val="Glossary Entry"/>
    <w:rsid w:val="00E840CF"/>
    <w:rPr>
      <w:b/>
    </w:rPr>
  </w:style>
  <w:style w:type="character" w:customStyle="1" w:styleId="ListHeadings">
    <w:name w:val="List Headings"/>
    <w:basedOn w:val="DefaultParagraphFont"/>
    <w:rsid w:val="00E840CF"/>
    <w:rPr>
      <w:i/>
      <w:iCs/>
    </w:rPr>
  </w:style>
  <w:style w:type="paragraph" w:styleId="Index1">
    <w:name w:val="index 1"/>
    <w:basedOn w:val="Normal"/>
    <w:semiHidden/>
    <w:rsid w:val="00E840CF"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ex2">
    <w:name w:val="index 2"/>
    <w:basedOn w:val="Normal"/>
    <w:semiHidden/>
    <w:rsid w:val="00E840CF"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ex3">
    <w:name w:val="index 3"/>
    <w:basedOn w:val="Normal"/>
    <w:semiHidden/>
    <w:rsid w:val="00E840CF"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ex4">
    <w:name w:val="index 4"/>
    <w:basedOn w:val="Normal"/>
    <w:semiHidden/>
    <w:rsid w:val="00E840CF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ex5">
    <w:name w:val="index 5"/>
    <w:basedOn w:val="Normal"/>
    <w:semiHidden/>
    <w:rsid w:val="00E840CF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exHeading">
    <w:name w:val="index heading"/>
    <w:basedOn w:val="Normal"/>
    <w:next w:val="Index1"/>
    <w:semiHidden/>
    <w:rsid w:val="00E840CF"/>
    <w:pPr>
      <w:keepNext/>
      <w:spacing w:before="280"/>
    </w:pPr>
    <w:rPr>
      <w:kern w:val="28"/>
      <w:sz w:val="27"/>
    </w:rPr>
  </w:style>
  <w:style w:type="paragraph" w:styleId="ListNumber">
    <w:name w:val="List Number"/>
    <w:basedOn w:val="Normal"/>
    <w:rsid w:val="00E840CF"/>
    <w:pPr>
      <w:numPr>
        <w:numId w:val="1"/>
      </w:numPr>
      <w:tabs>
        <w:tab w:val="clear" w:pos="8640"/>
        <w:tab w:val="right" w:leader="dot" w:pos="7440"/>
      </w:tabs>
      <w:spacing w:line="360" w:lineRule="auto"/>
    </w:pPr>
  </w:style>
  <w:style w:type="paragraph" w:styleId="MacroText">
    <w:name w:val="macro"/>
    <w:basedOn w:val="BodyText"/>
    <w:semiHidden/>
    <w:rsid w:val="00E840CF"/>
    <w:pPr>
      <w:spacing w:after="120" w:line="240" w:lineRule="auto"/>
    </w:pPr>
    <w:rPr>
      <w:rFonts w:ascii="Courier New" w:hAnsi="Courier New"/>
    </w:rPr>
  </w:style>
  <w:style w:type="character" w:styleId="PageNumber">
    <w:name w:val="page number"/>
    <w:rsid w:val="00E840CF"/>
  </w:style>
  <w:style w:type="paragraph" w:styleId="Subtitle">
    <w:name w:val="Subtitle"/>
    <w:basedOn w:val="Title"/>
    <w:next w:val="BodyText"/>
    <w:qFormat/>
    <w:rsid w:val="00E840CF"/>
    <w:pPr>
      <w:spacing w:after="0" w:line="480" w:lineRule="auto"/>
    </w:pPr>
    <w:rPr>
      <w:caps/>
    </w:rPr>
  </w:style>
  <w:style w:type="paragraph" w:styleId="Title">
    <w:name w:val="Title"/>
    <w:basedOn w:val="Normal"/>
    <w:next w:val="Subtitle"/>
    <w:qFormat/>
    <w:rsid w:val="00E840CF"/>
    <w:pPr>
      <w:spacing w:after="280"/>
      <w:jc w:val="center"/>
    </w:pPr>
  </w:style>
  <w:style w:type="paragraph" w:customStyle="1" w:styleId="SubtitleCover">
    <w:name w:val="Subtitle Cover"/>
    <w:basedOn w:val="Normal"/>
    <w:next w:val="BodyText"/>
    <w:rsid w:val="00E840CF"/>
    <w:pPr>
      <w:keepNext/>
      <w:spacing w:after="560"/>
      <w:ind w:left="1800" w:right="1800"/>
      <w:jc w:val="center"/>
    </w:pPr>
  </w:style>
  <w:style w:type="paragraph" w:styleId="TableofAuthorities">
    <w:name w:val="table of authorities"/>
    <w:basedOn w:val="Normal"/>
    <w:semiHidden/>
    <w:rsid w:val="00E840CF"/>
    <w:pPr>
      <w:tabs>
        <w:tab w:val="right" w:leader="dot" w:pos="8640"/>
      </w:tabs>
      <w:ind w:left="360" w:hanging="360"/>
    </w:pPr>
  </w:style>
  <w:style w:type="paragraph" w:styleId="TableofFigures">
    <w:name w:val="table of figures"/>
    <w:basedOn w:val="Normal"/>
    <w:autoRedefine/>
    <w:uiPriority w:val="99"/>
    <w:rsid w:val="008553ED"/>
    <w:pPr>
      <w:tabs>
        <w:tab w:val="clear" w:pos="8640"/>
        <w:tab w:val="right" w:leader="dot" w:pos="8558"/>
      </w:tabs>
      <w:spacing w:before="360" w:after="360"/>
      <w:ind w:left="480" w:hanging="480"/>
      <w:jc w:val="left"/>
    </w:pPr>
    <w:rPr>
      <w:rFonts w:asciiTheme="minorHAnsi" w:hAnsiTheme="minorHAnsi" w:cstheme="minorHAnsi"/>
      <w:caps/>
    </w:rPr>
  </w:style>
  <w:style w:type="paragraph" w:customStyle="1" w:styleId="TitleCover">
    <w:name w:val="Title Cover"/>
    <w:basedOn w:val="Normal"/>
    <w:next w:val="SubtitleCover"/>
    <w:rsid w:val="00E840C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</w:rPr>
  </w:style>
  <w:style w:type="paragraph" w:styleId="TOAHeading">
    <w:name w:val="toa heading"/>
    <w:basedOn w:val="Normal"/>
    <w:next w:val="TableofAuthorities"/>
    <w:semiHidden/>
    <w:rsid w:val="00E840CF"/>
    <w:pPr>
      <w:keepNext/>
      <w:keepLines/>
      <w:spacing w:before="280"/>
      <w:jc w:val="left"/>
    </w:pPr>
    <w:rPr>
      <w:b/>
      <w:kern w:val="28"/>
    </w:rPr>
  </w:style>
  <w:style w:type="paragraph" w:styleId="TOC1">
    <w:name w:val="toc 1"/>
    <w:basedOn w:val="Normal"/>
    <w:uiPriority w:val="39"/>
    <w:qFormat/>
    <w:rsid w:val="00E840CF"/>
    <w:pPr>
      <w:tabs>
        <w:tab w:val="clear" w:pos="8640"/>
      </w:tabs>
      <w:spacing w:before="360"/>
      <w:jc w:val="left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uiPriority w:val="39"/>
    <w:qFormat/>
    <w:rsid w:val="005307A8"/>
    <w:pPr>
      <w:tabs>
        <w:tab w:val="clear" w:pos="8640"/>
      </w:tabs>
      <w:spacing w:before="360" w:after="120"/>
      <w:jc w:val="left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uiPriority w:val="39"/>
    <w:qFormat/>
    <w:rsid w:val="00E840CF"/>
    <w:pPr>
      <w:tabs>
        <w:tab w:val="clear" w:pos="8640"/>
      </w:tabs>
      <w:ind w:left="24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semiHidden/>
    <w:rsid w:val="00E840CF"/>
    <w:pPr>
      <w:tabs>
        <w:tab w:val="clear" w:pos="8640"/>
      </w:tabs>
      <w:ind w:left="48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semiHidden/>
    <w:rsid w:val="00E840CF"/>
    <w:pPr>
      <w:tabs>
        <w:tab w:val="clear" w:pos="8640"/>
      </w:tabs>
      <w:ind w:left="720"/>
      <w:jc w:val="left"/>
    </w:pPr>
    <w:rPr>
      <w:rFonts w:asciiTheme="minorHAnsi" w:hAnsiTheme="minorHAnsi" w:cstheme="minorHAnsi"/>
      <w:sz w:val="20"/>
    </w:rPr>
  </w:style>
  <w:style w:type="paragraph" w:customStyle="1" w:styleId="Information">
    <w:name w:val="Information"/>
    <w:basedOn w:val="Normal"/>
    <w:rsid w:val="00E840CF"/>
    <w:pPr>
      <w:ind w:right="720"/>
    </w:pPr>
  </w:style>
  <w:style w:type="character" w:customStyle="1" w:styleId="InformationLinesChar">
    <w:name w:val="Information Lines Char"/>
    <w:basedOn w:val="DefaultParagraphFont"/>
    <w:rsid w:val="00E840CF"/>
    <w:rPr>
      <w:rFonts w:ascii="Garamond" w:hAnsi="Garamond"/>
      <w:spacing w:val="-2"/>
      <w:sz w:val="24"/>
      <w:lang w:val="en-US" w:eastAsia="en-US" w:bidi="ar-SA"/>
    </w:rPr>
  </w:style>
  <w:style w:type="paragraph" w:customStyle="1" w:styleId="Program">
    <w:name w:val="Program"/>
    <w:basedOn w:val="Normal"/>
    <w:rsid w:val="00E840CF"/>
    <w:pPr>
      <w:spacing w:before="280" w:after="560"/>
      <w:ind w:right="720"/>
    </w:pPr>
  </w:style>
  <w:style w:type="paragraph" w:styleId="BodyTextIndent">
    <w:name w:val="Body Text Indent"/>
    <w:basedOn w:val="Normal"/>
    <w:rsid w:val="00E840CF"/>
    <w:pPr>
      <w:tabs>
        <w:tab w:val="clear" w:pos="8640"/>
      </w:tabs>
      <w:autoSpaceDE w:val="0"/>
      <w:autoSpaceDN w:val="0"/>
      <w:adjustRightInd w:val="0"/>
      <w:spacing w:line="360" w:lineRule="auto"/>
      <w:ind w:firstLine="113"/>
    </w:pPr>
    <w:rPr>
      <w:spacing w:val="0"/>
      <w:szCs w:val="24"/>
    </w:rPr>
  </w:style>
  <w:style w:type="paragraph" w:styleId="BodyTextIndent2">
    <w:name w:val="Body Text Indent 2"/>
    <w:basedOn w:val="Normal"/>
    <w:rsid w:val="00E840CF"/>
    <w:pPr>
      <w:tabs>
        <w:tab w:val="clear" w:pos="8640"/>
      </w:tabs>
      <w:autoSpaceDE w:val="0"/>
      <w:autoSpaceDN w:val="0"/>
      <w:adjustRightInd w:val="0"/>
      <w:spacing w:line="360" w:lineRule="auto"/>
      <w:ind w:firstLine="115"/>
    </w:pPr>
    <w:rPr>
      <w:spacing w:val="0"/>
      <w:szCs w:val="24"/>
    </w:rPr>
  </w:style>
  <w:style w:type="paragraph" w:customStyle="1" w:styleId="StyleCaptionRightLeft0">
    <w:name w:val="Style Caption + Right Left:  0&quot;"/>
    <w:basedOn w:val="Caption"/>
    <w:rsid w:val="004D6B41"/>
    <w:pPr>
      <w:ind w:left="0"/>
      <w:jc w:val="right"/>
    </w:pPr>
    <w:rPr>
      <w:i/>
    </w:rPr>
  </w:style>
  <w:style w:type="table" w:styleId="TableGrid">
    <w:name w:val="Table Grid"/>
    <w:basedOn w:val="TableNormal"/>
    <w:rsid w:val="00437BD4"/>
    <w:pPr>
      <w:tabs>
        <w:tab w:val="right" w:pos="864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A518C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817B0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paragraph" w:styleId="NormalWeb">
    <w:name w:val="Normal (Web)"/>
    <w:basedOn w:val="Normal"/>
    <w:rsid w:val="0040758E"/>
    <w:pPr>
      <w:tabs>
        <w:tab w:val="clear" w:pos="8640"/>
      </w:tabs>
      <w:spacing w:before="100" w:beforeAutospacing="1" w:after="100" w:afterAutospacing="1"/>
      <w:jc w:val="left"/>
    </w:pPr>
    <w:rPr>
      <w:rFonts w:ascii="Times New Roman" w:hAnsi="Times New Roman"/>
      <w:spacing w:val="0"/>
      <w:szCs w:val="24"/>
      <w:lang w:val="fr-FR" w:eastAsia="fr-FR"/>
    </w:rPr>
  </w:style>
  <w:style w:type="character" w:customStyle="1" w:styleId="texhtml">
    <w:name w:val="texhtml"/>
    <w:basedOn w:val="DefaultParagraphFont"/>
    <w:rsid w:val="0040758E"/>
  </w:style>
  <w:style w:type="character" w:styleId="Hyperlink">
    <w:name w:val="Hyperlink"/>
    <w:basedOn w:val="DefaultParagraphFont"/>
    <w:uiPriority w:val="99"/>
    <w:rsid w:val="0040758E"/>
    <w:rPr>
      <w:color w:val="0000FF"/>
      <w:u w:val="single"/>
    </w:rPr>
  </w:style>
  <w:style w:type="character" w:styleId="Strong">
    <w:name w:val="Strong"/>
    <w:basedOn w:val="DefaultParagraphFont"/>
    <w:qFormat/>
    <w:rsid w:val="009D4C94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361C79"/>
    <w:rPr>
      <w:rFonts w:ascii="Garamond" w:hAnsi="Garamond"/>
      <w:spacing w:val="-2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61C79"/>
    <w:rPr>
      <w:rFonts w:ascii="Garamond" w:hAnsi="Garamond"/>
      <w:spacing w:val="-2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7BF2"/>
    <w:pPr>
      <w:framePr w:wrap="around"/>
      <w:tabs>
        <w:tab w:val="clear" w:pos="864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bCs/>
      <w:caps/>
      <w:color w:val="365F91" w:themeColor="accent1" w:themeShade="BF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610B3B"/>
    <w:rPr>
      <w:rFonts w:ascii="Garamond" w:hAnsi="Garamond"/>
      <w:spacing w:val="-2"/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4D7666"/>
    <w:rPr>
      <w:rFonts w:ascii="Garamond" w:hAnsi="Garamond"/>
      <w:spacing w:val="-2"/>
      <w:sz w:val="18"/>
    </w:rPr>
  </w:style>
  <w:style w:type="paragraph" w:customStyle="1" w:styleId="TableTitle">
    <w:name w:val="Table Title"/>
    <w:basedOn w:val="Normal"/>
    <w:rsid w:val="004D7666"/>
    <w:pPr>
      <w:tabs>
        <w:tab w:val="clear" w:pos="8640"/>
      </w:tabs>
      <w:autoSpaceDE w:val="0"/>
      <w:autoSpaceDN w:val="0"/>
      <w:jc w:val="center"/>
    </w:pPr>
    <w:rPr>
      <w:rFonts w:ascii="Times New Roman" w:hAnsi="Times New Roman"/>
      <w:smallCaps/>
      <w:spacing w:val="0"/>
      <w:sz w:val="16"/>
      <w:szCs w:val="16"/>
    </w:rPr>
  </w:style>
  <w:style w:type="table" w:styleId="GridTable1Light">
    <w:name w:val="Grid Table 1 Light"/>
    <w:basedOn w:val="TableNormal"/>
    <w:uiPriority w:val="46"/>
    <w:rsid w:val="007964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6">
    <w:name w:val="toc 6"/>
    <w:basedOn w:val="Normal"/>
    <w:next w:val="Normal"/>
    <w:autoRedefine/>
    <w:unhideWhenUsed/>
    <w:rsid w:val="00665014"/>
    <w:pPr>
      <w:tabs>
        <w:tab w:val="clear" w:pos="8640"/>
      </w:tabs>
      <w:ind w:left="96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nhideWhenUsed/>
    <w:rsid w:val="00665014"/>
    <w:pPr>
      <w:tabs>
        <w:tab w:val="clear" w:pos="8640"/>
      </w:tabs>
      <w:ind w:left="120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nhideWhenUsed/>
    <w:rsid w:val="00665014"/>
    <w:pPr>
      <w:tabs>
        <w:tab w:val="clear" w:pos="8640"/>
      </w:tabs>
      <w:ind w:left="144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nhideWhenUsed/>
    <w:rsid w:val="00665014"/>
    <w:pPr>
      <w:tabs>
        <w:tab w:val="clear" w:pos="8640"/>
      </w:tabs>
      <w:ind w:left="1680"/>
      <w:jc w:val="left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formation_Technology_Universit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najam\LOCALS~1\Temp\Rar$DI00.047\0101836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74838-A93B-4CA4-8741-88C74731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01018363.dot</Template>
  <TotalTime>49</TotalTime>
  <Pages>4</Pages>
  <Words>200</Words>
  <Characters>1145</Characters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Power Optimization of a Channel Coder adapted for WSN</vt:lpstr>
      <vt:lpstr>Power Optimization of a Channel Coder adapted for WSN</vt:lpstr>
    </vt:vector>
  </TitlesOfParts>
  <Manager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2021-03-16T08:45:00Z</cp:lastPrinted>
  <dcterms:created xsi:type="dcterms:W3CDTF">2021-03-16T08:41:00Z</dcterms:created>
  <dcterms:modified xsi:type="dcterms:W3CDTF">2021-04-16T07:34:00Z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TC010183631033</vt:lpwstr>
  </property>
</Properties>
</file>